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D10DBF" w14:paraId="3B3632C0" w14:textId="77777777" w:rsidTr="00A56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p w14:paraId="61996F4A" w14:textId="77777777" w:rsidR="000E24AC" w:rsidRPr="00A564F4" w:rsidRDefault="00075B13" w:rsidP="009D0878">
            <w:pPr>
              <w:pStyle w:val="Icons"/>
              <w:rPr>
                <w:rFonts w:ascii="Times New Roman" w:hAnsi="Times New Roman" w:cs="Times New Roman"/>
                <w:i/>
              </w:rPr>
            </w:pPr>
            <w:r w:rsidRPr="00A564F4">
              <w:rPr>
                <w:rFonts w:ascii="Times New Roman" w:hAnsi="Times New Roman" w:cs="Times New Roman"/>
                <w:i/>
                <w:noProof/>
              </w:rPr>
              <mc:AlternateContent>
                <mc:Choice Requires="wpg">
                  <w:drawing>
                    <wp:inline distT="0" distB="0" distL="0" distR="0" wp14:anchorId="7CD710B6" wp14:editId="61A91B90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D9AF47A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bottom w:val="none" w:sz="0" w:space="0" w:color="auto"/>
            </w:tcBorders>
            <w:tcMar>
              <w:bottom w:w="0" w:type="dxa"/>
            </w:tcMar>
            <w:vAlign w:val="bottom"/>
          </w:tcPr>
          <w:p w14:paraId="564F4C7D" w14:textId="77777777" w:rsidR="000E24AC" w:rsidRPr="00D10DBF" w:rsidRDefault="00506D2E" w:rsidP="007850D1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Objective:"/>
                <w:tag w:val="Objective:"/>
                <w:id w:val="-376709012"/>
                <w:placeholder>
                  <w:docPart w:val="C1953B5D13D54903BA912EB6194FE43C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20EA1">
                  <w:rPr>
                    <w:rFonts w:ascii="Times New Roman" w:hAnsi="Times New Roman" w:cs="Times New Roman"/>
                    <w:b/>
                  </w:rPr>
                  <w:t>Objective</w:t>
                </w:r>
              </w:sdtContent>
            </w:sdt>
          </w:p>
        </w:tc>
      </w:tr>
    </w:tbl>
    <w:tbl>
      <w:tblPr>
        <w:tblStyle w:val="TableGrid"/>
        <w:tblpPr w:leftFromText="180" w:rightFromText="180" w:vertAnchor="page" w:horzAnchor="page" w:tblpX="2446" w:tblpY="586"/>
        <w:tblW w:w="510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076"/>
        <w:gridCol w:w="3744"/>
      </w:tblGrid>
      <w:tr w:rsidR="00A564F4" w:rsidRPr="009D4209" w14:paraId="509238B6" w14:textId="77777777" w:rsidTr="00A564F4">
        <w:trPr>
          <w:trHeight w:hRule="exact" w:val="1944"/>
        </w:trPr>
        <w:tc>
          <w:tcPr>
            <w:tcW w:w="5076" w:type="dxa"/>
            <w:tcMar>
              <w:right w:w="144" w:type="dxa"/>
            </w:tcMar>
            <w:vAlign w:val="bottom"/>
          </w:tcPr>
          <w:p w14:paraId="28687716" w14:textId="77C85DF5" w:rsidR="00A564F4" w:rsidRPr="00D10DBF" w:rsidRDefault="00A564F4" w:rsidP="00A564F4">
            <w:pPr>
              <w:pStyle w:val="Subtitle"/>
              <w:rPr>
                <w:rFonts w:ascii="Times New Roman" w:hAnsi="Times New Roman" w:cs="Times New Roman"/>
                <w:b w:val="0"/>
              </w:rPr>
            </w:pPr>
            <w:r w:rsidRPr="00D10DBF">
              <w:rPr>
                <w:rFonts w:ascii="Times New Roman" w:hAnsi="Times New Roman" w:cs="Times New Roman"/>
                <w:b w:val="0"/>
              </w:rPr>
              <w:t xml:space="preserve">Haseeb </w:t>
            </w:r>
          </w:p>
          <w:p w14:paraId="4AAD42C9" w14:textId="77777777" w:rsidR="00A564F4" w:rsidRPr="00D10DBF" w:rsidRDefault="00A564F4" w:rsidP="00A564F4">
            <w:pPr>
              <w:pStyle w:val="Subtitle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Qureshi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73E7F0E8" w14:textId="77777777" w:rsidR="00A564F4" w:rsidRPr="00D0113A" w:rsidRDefault="00506D2E" w:rsidP="00A564F4">
            <w:pPr>
              <w:pStyle w:val="ContactInfo"/>
              <w:rPr>
                <w:rFonts w:ascii="Times New Roman" w:hAnsi="Times New Roman" w:cs="Times New Roman"/>
                <w:lang w:val="it-IT"/>
              </w:rPr>
            </w:pPr>
            <w:sdt>
              <w:sdtPr>
                <w:rPr>
                  <w:rFonts w:ascii="Times New Roman" w:hAnsi="Times New Roman" w:cs="Times New Roman"/>
                  <w:color w:val="706F6F"/>
                  <w:lang w:val="it-IT"/>
                </w:rPr>
                <w:alias w:val="Enter address:"/>
                <w:tag w:val="Enter address:"/>
                <w:id w:val="-989020281"/>
                <w:placeholder>
                  <w:docPart w:val="376EC27E65D5431DAA2F46930A5600F0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564F4" w:rsidRPr="00D0113A">
                  <w:rPr>
                    <w:rFonts w:ascii="Times New Roman" w:hAnsi="Times New Roman" w:cs="Times New Roman"/>
                    <w:color w:val="706F6F"/>
                    <w:lang w:val="it-IT"/>
                  </w:rPr>
                  <w:t>Nazimabad # 2, Karachi</w:t>
                </w:r>
              </w:sdtContent>
            </w:sdt>
            <w:r w:rsidR="00A564F4" w:rsidRPr="00D0113A">
              <w:rPr>
                <w:rFonts w:ascii="Times New Roman" w:hAnsi="Times New Roman" w:cs="Times New Roman"/>
                <w:lang w:val="it-IT"/>
              </w:rPr>
              <w:t xml:space="preserve">  </w:t>
            </w:r>
            <w:r w:rsidR="00A564F4" w:rsidRPr="00D10DB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14968F30" wp14:editId="6EFFDB95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5C0E8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411F6F5" w14:textId="77777777" w:rsidR="00A564F4" w:rsidRPr="00D0113A" w:rsidRDefault="00506D2E" w:rsidP="00A564F4">
            <w:pPr>
              <w:pStyle w:val="ContactInfo"/>
              <w:rPr>
                <w:rFonts w:ascii="Times New Roman" w:hAnsi="Times New Roman" w:cs="Times New Roman"/>
                <w:lang w:val="it-IT"/>
              </w:rPr>
            </w:pPr>
            <w:sdt>
              <w:sdtPr>
                <w:rPr>
                  <w:rFonts w:ascii="Times New Roman" w:hAnsi="Times New Roman" w:cs="Times New Roman"/>
                  <w:lang w:val="it-IT"/>
                </w:rPr>
                <w:alias w:val="Enter phone:"/>
                <w:tag w:val="Enter phone:"/>
                <w:id w:val="381135673"/>
                <w:placeholder>
                  <w:docPart w:val="DADB46A3F0A3438EB370C13FD368047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564F4" w:rsidRPr="00D0113A">
                  <w:rPr>
                    <w:rFonts w:ascii="Times New Roman" w:hAnsi="Times New Roman" w:cs="Times New Roman"/>
                    <w:lang w:val="it-IT"/>
                  </w:rPr>
                  <w:t>+92(333) 1374543</w:t>
                </w:r>
              </w:sdtContent>
            </w:sdt>
            <w:r w:rsidR="00A564F4" w:rsidRPr="00D0113A">
              <w:rPr>
                <w:rFonts w:ascii="Times New Roman" w:hAnsi="Times New Roman" w:cs="Times New Roman"/>
                <w:lang w:val="it-IT"/>
              </w:rPr>
              <w:t xml:space="preserve">  </w:t>
            </w:r>
            <w:r w:rsidR="00A564F4" w:rsidRPr="00D10DB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6897D757" wp14:editId="242D1A52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A5F55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03BE673" w14:textId="77777777" w:rsidR="00A564F4" w:rsidRPr="00D0113A" w:rsidRDefault="00506D2E" w:rsidP="00A564F4">
            <w:pPr>
              <w:pStyle w:val="ContactInfo"/>
              <w:rPr>
                <w:rFonts w:ascii="Times New Roman" w:hAnsi="Times New Roman" w:cs="Times New Roman"/>
                <w:lang w:val="it-IT"/>
              </w:rPr>
            </w:pPr>
            <w:sdt>
              <w:sdtPr>
                <w:rPr>
                  <w:rStyle w:val="jsgrdq"/>
                  <w:rFonts w:ascii="Times New Roman" w:hAnsi="Times New Roman" w:cs="Times New Roman"/>
                  <w:color w:val="706F6F"/>
                  <w:lang w:val="it-IT"/>
                </w:rPr>
                <w:alias w:val="Enter email:"/>
                <w:tag w:val="Enter email:"/>
                <w:id w:val="479813182"/>
                <w:placeholder>
                  <w:docPart w:val="B4D04F799A6E485C8C6E37FB9F6BBAD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>
                <w:rPr>
                  <w:rStyle w:val="jsgrdq"/>
                </w:rPr>
              </w:sdtEndPr>
              <w:sdtContent>
                <w:r w:rsidR="00A564F4">
                  <w:rPr>
                    <w:rStyle w:val="jsgrdq"/>
                    <w:rFonts w:ascii="Times New Roman" w:hAnsi="Times New Roman" w:cs="Times New Roman"/>
                    <w:color w:val="706F6F"/>
                    <w:lang w:val="it-IT"/>
                  </w:rPr>
                  <w:t>Haseebqureshi.aha</w:t>
                </w:r>
                <w:r w:rsidR="00A564F4" w:rsidRPr="00D0113A">
                  <w:rPr>
                    <w:rStyle w:val="jsgrdq"/>
                    <w:rFonts w:ascii="Times New Roman" w:hAnsi="Times New Roman" w:cs="Times New Roman"/>
                    <w:color w:val="706F6F"/>
                    <w:lang w:val="it-IT"/>
                  </w:rPr>
                  <w:t>@gmail.com</w:t>
                </w:r>
              </w:sdtContent>
            </w:sdt>
            <w:r w:rsidR="00A564F4" w:rsidRPr="00D0113A">
              <w:rPr>
                <w:rFonts w:ascii="Times New Roman" w:hAnsi="Times New Roman" w:cs="Times New Roman"/>
                <w:lang w:val="it-IT"/>
              </w:rPr>
              <w:t xml:space="preserve">  </w:t>
            </w:r>
            <w:r w:rsidR="00A564F4" w:rsidRPr="00D10DB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71577CF9" wp14:editId="44625DB5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0EBA1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7504B49F" w14:textId="77777777" w:rsidR="00A564F4" w:rsidRPr="00D0113A" w:rsidRDefault="00A564F4" w:rsidP="00A564F4">
            <w:pPr>
              <w:pStyle w:val="ContactInfo"/>
              <w:rPr>
                <w:rFonts w:ascii="Times New Roman" w:hAnsi="Times New Roman" w:cs="Times New Roman"/>
                <w:lang w:val="it-IT"/>
              </w:rPr>
            </w:pPr>
            <w:r w:rsidRPr="00D0113A">
              <w:rPr>
                <w:rFonts w:ascii="Times New Roman" w:hAnsi="Times New Roman" w:cs="Times New Roman"/>
                <w:lang w:val="it-IT"/>
              </w:rPr>
              <w:t xml:space="preserve">  </w:t>
            </w:r>
          </w:p>
        </w:tc>
      </w:tr>
    </w:tbl>
    <w:p w14:paraId="3D1D165E" w14:textId="2065BAEA" w:rsidR="00A564F4" w:rsidRDefault="00A564F4" w:rsidP="00DE1FC1">
      <w:pPr>
        <w:rPr>
          <w:rFonts w:ascii="Times New Roman" w:hAnsi="Times New Roman" w:cs="Times New Roman"/>
          <w:noProof/>
          <w:color w:val="auto"/>
        </w:rPr>
      </w:pPr>
    </w:p>
    <w:p w14:paraId="2959ADD2" w14:textId="738361EA" w:rsidR="00764C8A" w:rsidRPr="008A20D9" w:rsidRDefault="008A20D9" w:rsidP="00DE1FC1">
      <w:pPr>
        <w:rPr>
          <w:rFonts w:ascii="Times New Roman" w:hAnsi="Times New Roman" w:cs="Times New Roman"/>
          <w:color w:val="auto"/>
        </w:rPr>
      </w:pPr>
      <w:r w:rsidRPr="008A20D9">
        <w:rPr>
          <w:rFonts w:ascii="Times New Roman" w:hAnsi="Times New Roman" w:cs="Times New Roman"/>
        </w:rPr>
        <w:t>I am a Digital Market</w:t>
      </w:r>
      <w:r w:rsidR="00405E89">
        <w:rPr>
          <w:rFonts w:ascii="Times New Roman" w:hAnsi="Times New Roman" w:cs="Times New Roman"/>
        </w:rPr>
        <w:t>er</w:t>
      </w:r>
      <w:r w:rsidRPr="008A20D9">
        <w:rPr>
          <w:rFonts w:ascii="Times New Roman" w:hAnsi="Times New Roman" w:cs="Times New Roman"/>
        </w:rPr>
        <w:t xml:space="preserve"> with a BS in Industrial/organizational Psychology. My goal is to utilize my understanding of human behavior within marketing strategies, creating impactful campaigns that resonate with consumers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D10DBF" w14:paraId="11F41755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1FDBDEF" w14:textId="19ECCEC8" w:rsidR="00A77B4D" w:rsidRPr="00D10DBF" w:rsidRDefault="00D26E1B" w:rsidP="00075B13">
            <w:pPr>
              <w:pStyle w:val="Icon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c</w:t>
            </w:r>
            <w:r w:rsidR="00075B13" w:rsidRPr="00D10DB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2F93507C" wp14:editId="41837179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CB8FEEC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E6C75E8" w14:textId="77777777" w:rsidR="00A77B4D" w:rsidRPr="00D10DBF" w:rsidRDefault="00506D2E" w:rsidP="002146F8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ducation:"/>
                <w:tag w:val="Education:"/>
                <w:id w:val="1586649636"/>
                <w:placeholder>
                  <w:docPart w:val="148A02DA87634283B12B4C69DADBF5E2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D10DBF">
                  <w:rPr>
                    <w:rFonts w:ascii="Times New Roman" w:hAnsi="Times New Roman" w:cs="Times New Roman"/>
                  </w:rPr>
                  <w:t>Education</w:t>
                </w:r>
              </w:sdtContent>
            </w:sdt>
          </w:p>
        </w:tc>
      </w:tr>
    </w:tbl>
    <w:p w14:paraId="5C2FC762" w14:textId="52972D7C" w:rsidR="007C0E0E" w:rsidRPr="00D10DBF" w:rsidRDefault="00107BA9" w:rsidP="00B47E1E">
      <w:pPr>
        <w:pStyle w:val="Heading2"/>
        <w:rPr>
          <w:rFonts w:ascii="Times New Roman" w:hAnsi="Times New Roman" w:cs="Times New Roman"/>
        </w:rPr>
      </w:pPr>
      <w:r w:rsidRPr="00D10DBF">
        <w:rPr>
          <w:rFonts w:ascii="Times New Roman" w:hAnsi="Times New Roman" w:cs="Times New Roman"/>
        </w:rPr>
        <w:t>B</w:t>
      </w:r>
      <w:r w:rsidR="001B1E84" w:rsidRPr="00D10DBF">
        <w:rPr>
          <w:rFonts w:ascii="Times New Roman" w:hAnsi="Times New Roman" w:cs="Times New Roman"/>
        </w:rPr>
        <w:t xml:space="preserve">S </w:t>
      </w:r>
      <w:r w:rsidR="002659A4" w:rsidRPr="00D10DBF">
        <w:rPr>
          <w:rFonts w:ascii="Times New Roman" w:hAnsi="Times New Roman" w:cs="Times New Roman"/>
        </w:rPr>
        <w:t>Psychology</w:t>
      </w:r>
      <w:r w:rsidR="007C0E0E" w:rsidRPr="00D10DBF">
        <w:rPr>
          <w:rFonts w:ascii="Times New Roman" w:hAnsi="Times New Roman" w:cs="Times New Roman"/>
        </w:rPr>
        <w:t xml:space="preserve"> | </w:t>
      </w:r>
      <w:r w:rsidR="001B1E84" w:rsidRPr="00D10DBF">
        <w:rPr>
          <w:rStyle w:val="Emphasis"/>
          <w:rFonts w:ascii="Times New Roman" w:hAnsi="Times New Roman" w:cs="Times New Roman"/>
          <w:color w:val="auto"/>
        </w:rPr>
        <w:t>Karachi University</w:t>
      </w:r>
      <w:r w:rsidR="00A85ED3" w:rsidRPr="00D10DBF">
        <w:rPr>
          <w:rStyle w:val="Emphasis"/>
          <w:rFonts w:ascii="Times New Roman" w:hAnsi="Times New Roman" w:cs="Times New Roman"/>
          <w:color w:val="auto"/>
        </w:rPr>
        <w:t xml:space="preserve"> </w:t>
      </w:r>
    </w:p>
    <w:p w14:paraId="3000DA96" w14:textId="0D4D0013" w:rsidR="00107BA9" w:rsidRPr="00D10DBF" w:rsidRDefault="00107BA9" w:rsidP="00107BA9">
      <w:pPr>
        <w:pStyle w:val="Heading3"/>
        <w:rPr>
          <w:rFonts w:ascii="Times New Roman" w:hAnsi="Times New Roman" w:cs="Times New Roman"/>
          <w:b/>
          <w:bCs/>
        </w:rPr>
      </w:pPr>
      <w:r w:rsidRPr="00D10DBF">
        <w:rPr>
          <w:rFonts w:ascii="Times New Roman" w:hAnsi="Times New Roman" w:cs="Times New Roman"/>
          <w:b/>
          <w:bCs/>
        </w:rPr>
        <w:t>2019-</w:t>
      </w:r>
      <w:r w:rsidR="002B3060">
        <w:rPr>
          <w:rFonts w:ascii="Times New Roman" w:hAnsi="Times New Roman" w:cs="Times New Roman"/>
          <w:b/>
          <w:bCs/>
        </w:rPr>
        <w:t>2023</w:t>
      </w:r>
    </w:p>
    <w:p w14:paraId="73274235" w14:textId="2090A43C" w:rsidR="001B1E84" w:rsidRDefault="001B1E84" w:rsidP="00B47E1E">
      <w:pPr>
        <w:pStyle w:val="Heading2"/>
        <w:rPr>
          <w:rFonts w:ascii="Times New Roman" w:hAnsi="Times New Roman" w:cs="Times New Roman"/>
          <w:bCs/>
        </w:rPr>
      </w:pPr>
    </w:p>
    <w:p w14:paraId="52332CB0" w14:textId="264C03BF" w:rsidR="008A20D9" w:rsidRDefault="008A20D9" w:rsidP="008A20D9">
      <w:pPr>
        <w:pStyle w:val="Heading3"/>
        <w:rPr>
          <w:rFonts w:ascii="Times New Roman" w:hAnsi="Times New Roman" w:cs="Times New Roman"/>
          <w:b/>
          <w:bCs/>
          <w:sz w:val="20"/>
        </w:rPr>
      </w:pPr>
      <w:r w:rsidRPr="008A20D9">
        <w:rPr>
          <w:rFonts w:ascii="Times New Roman" w:hAnsi="Times New Roman" w:cs="Times New Roman"/>
          <w:b/>
          <w:bCs/>
          <w:sz w:val="20"/>
        </w:rPr>
        <w:t>Specialization In Industrial And Marketing Psychology With Major Subject: Marketing Research | Consumer Behavior | Psychological Assessment</w:t>
      </w:r>
    </w:p>
    <w:p w14:paraId="583C5B5B" w14:textId="361E40B5" w:rsidR="008A20D9" w:rsidRDefault="008A20D9" w:rsidP="008A20D9">
      <w:pPr>
        <w:pStyle w:val="Heading3"/>
        <w:rPr>
          <w:rFonts w:ascii="Times New Roman" w:hAnsi="Times New Roman" w:cs="Times New Roman"/>
          <w:b/>
          <w:bCs/>
          <w:sz w:val="20"/>
        </w:rPr>
      </w:pPr>
    </w:p>
    <w:p w14:paraId="410E036E" w14:textId="4DA53A41" w:rsidR="008A20D9" w:rsidRDefault="008A20D9" w:rsidP="008A20D9">
      <w:pPr>
        <w:pStyle w:val="Heading3"/>
      </w:pPr>
      <w:r>
        <w:t>Projects: Brand Relaunch [Pizza Hut] | Brand Image and Brand Preception | Marketing Strategy And SWOT Analysis | Consumer Engagement In The Virtual World (Onlin</w:t>
      </w:r>
      <w:r w:rsidR="00D26E1B">
        <w:t>e Buying) | Consumer Profiling</w:t>
      </w:r>
    </w:p>
    <w:p w14:paraId="01C1DFF1" w14:textId="1BC62F24" w:rsidR="00D26E1B" w:rsidRDefault="00D26E1B" w:rsidP="008A20D9">
      <w:pPr>
        <w:pStyle w:val="Heading3"/>
      </w:pPr>
      <w:r w:rsidRPr="00D10DB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8A119A2" wp14:editId="2ACCF11C">
                <wp:simplePos x="0" y="0"/>
                <wp:positionH relativeFrom="column">
                  <wp:posOffset>-429260</wp:posOffset>
                </wp:positionH>
                <wp:positionV relativeFrom="page">
                  <wp:posOffset>5506085</wp:posOffset>
                </wp:positionV>
                <wp:extent cx="274320" cy="274320"/>
                <wp:effectExtent l="0" t="0" r="0" b="0"/>
                <wp:wrapTight wrapText="bothSides">
                  <wp:wrapPolygon edited="0">
                    <wp:start x="3000" y="0"/>
                    <wp:lineTo x="0" y="3000"/>
                    <wp:lineTo x="0" y="16500"/>
                    <wp:lineTo x="1500" y="19500"/>
                    <wp:lineTo x="18000" y="19500"/>
                    <wp:lineTo x="19500" y="16500"/>
                    <wp:lineTo x="19500" y="4500"/>
                    <wp:lineTo x="18000" y="0"/>
                    <wp:lineTo x="3000" y="0"/>
                  </wp:wrapPolygon>
                </wp:wrapTight>
                <wp:docPr id="5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-652" y="-8"/>
                          <a:chExt cx="171" cy="171"/>
                        </a:xfrm>
                      </wpg:grpSpPr>
                      <wps:wsp>
                        <wps:cNvPr id="21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-652" y="-8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-610" y="49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56DE0" id="Education in circle icon" o:spid="_x0000_s1026" alt="Education icon" style="position:absolute;margin-left:-33.8pt;margin-top:433.55pt;width:21.6pt;height:21.6pt;z-index:-251655168;mso-position-vertical-relative:page" coordorigin="-652,-8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">
                <v:shape id="Education icon circle" o:spid="_x0000_s1027" alt="Education icon circle" style="position:absolute;left:-652;top:-8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I/P8MA&#10;AADbAAAADwAAAGRycy9kb3ducmV2LnhtbESPT2sCMRTE74LfIbxCb5rVgsjWKKUg7MVS/0F7e2xe&#10;N1s3L0uSavrtjSB4HGbmN8xilWwnzuRD61jBZFyAIK6dbrlRcNivR3MQISJr7ByTgn8KsFoOBwss&#10;tbvwls672IgM4VCiAhNjX0oZakMWw9j1xNn7cd5izNI3Unu8ZLjt5LQoZtJiy3nBYE/vhurT7s8q&#10;+Pyq0vzl6L1M3x+/m01l+pPZKvX8lN5eQURK8RG+tyutYDqB25f8A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I/P8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-610;top:49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xvbMUA&#10;AADbAAAADwAAAGRycy9kb3ducmV2LnhtbESPT2sCMRTE70K/Q3hCb5p1C61szYoUiuKhWBWht8fm&#10;uX/cvCxJqquf3hQKHoeZ+Q0zm/emFWdyvrasYDJOQBAXVtdcKtjvPkdTED4ga2wtk4IreZjnT4MZ&#10;Ztpe+JvO21CKCGGfoYIqhC6T0hcVGfRj2xFH72idwRClK6V2eIlw08o0SV6lwZrjQoUdfVRUnLa/&#10;RoH5WrrD2/qGq58mWdTh5bbcHBqlnof94h1EoD48wv/tlVaQpvD3Jf4Am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DG9sxQAAANsAAAAPAAAAAAAAAAAAAAAAAJgCAABkcnMv&#10;ZG93bnJldi54bWxQSwUGAAAAAAQABAD1AAAAig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wrap type="tight" anchory="page"/>
              </v:group>
            </w:pict>
          </mc:Fallback>
        </mc:AlternateContent>
      </w:r>
    </w:p>
    <w:p w14:paraId="30DDF24D" w14:textId="7B703C4C" w:rsidR="00D26E1B" w:rsidRDefault="00D26E1B" w:rsidP="008A20D9">
      <w:pPr>
        <w:pStyle w:val="Heading3"/>
        <w:rPr>
          <w:rFonts w:ascii="Times New Roman" w:hAnsi="Times New Roman" w:cs="Times New Roman"/>
        </w:rPr>
      </w:pPr>
      <w:r w:rsidRPr="00D26E1B">
        <w:rPr>
          <w:rFonts w:ascii="Times New Roman" w:hAnsi="Times New Roman" w:cs="Times New Roman"/>
          <w:b/>
          <w:color w:val="111111" w:themeColor="text2"/>
          <w:sz w:val="32"/>
          <w:szCs w:val="32"/>
        </w:rPr>
        <w:t>Professional Experience</w:t>
      </w:r>
    </w:p>
    <w:p w14:paraId="050544F8" w14:textId="77777777" w:rsidR="00D26E1B" w:rsidRDefault="00D26E1B" w:rsidP="008A20D9">
      <w:pPr>
        <w:pStyle w:val="Heading3"/>
        <w:rPr>
          <w:rFonts w:ascii="Times New Roman" w:hAnsi="Times New Roman" w:cs="Times New Roman"/>
        </w:rPr>
      </w:pPr>
    </w:p>
    <w:p w14:paraId="56B8B7FD" w14:textId="4E1F10D7" w:rsidR="00D26E1B" w:rsidRPr="00D26E1B" w:rsidRDefault="00D26E1B" w:rsidP="008A20D9">
      <w:pPr>
        <w:pStyle w:val="Heading3"/>
        <w:rPr>
          <w:rFonts w:ascii="Times New Roman" w:hAnsi="Times New Roman" w:cs="Times New Roman"/>
          <w:b/>
          <w:iCs/>
          <w:caps w:val="0"/>
          <w:color w:val="auto"/>
          <w:sz w:val="26"/>
          <w:szCs w:val="26"/>
        </w:rPr>
      </w:pPr>
      <w:r w:rsidRPr="00D26E1B">
        <w:rPr>
          <w:rFonts w:ascii="Times New Roman" w:hAnsi="Times New Roman" w:cs="Times New Roman"/>
          <w:b/>
          <w:caps w:val="0"/>
          <w:color w:val="77448B" w:themeColor="accent1"/>
          <w:sz w:val="26"/>
          <w:szCs w:val="26"/>
        </w:rPr>
        <w:t xml:space="preserve">Product Listing Executive </w:t>
      </w:r>
      <w:r>
        <w:rPr>
          <w:rFonts w:ascii="Times New Roman" w:hAnsi="Times New Roman" w:cs="Times New Roman"/>
          <w:b/>
          <w:caps w:val="0"/>
          <w:color w:val="77448B" w:themeColor="accent1"/>
          <w:sz w:val="26"/>
          <w:szCs w:val="26"/>
        </w:rPr>
        <w:t xml:space="preserve">| </w:t>
      </w:r>
      <w:proofErr w:type="spellStart"/>
      <w:r>
        <w:rPr>
          <w:rStyle w:val="Emphasis"/>
          <w:rFonts w:ascii="Times New Roman" w:hAnsi="Times New Roman" w:cs="Times New Roman"/>
          <w:b/>
          <w:caps w:val="0"/>
          <w:color w:val="auto"/>
          <w:szCs w:val="26"/>
        </w:rPr>
        <w:t>Sanaulla</w:t>
      </w:r>
      <w:proofErr w:type="spellEnd"/>
      <w:r>
        <w:rPr>
          <w:rStyle w:val="Emphasis"/>
          <w:rFonts w:ascii="Times New Roman" w:hAnsi="Times New Roman" w:cs="Times New Roman"/>
          <w:b/>
          <w:caps w:val="0"/>
          <w:color w:val="auto"/>
          <w:szCs w:val="26"/>
        </w:rPr>
        <w:t xml:space="preserve"> </w:t>
      </w:r>
      <w:proofErr w:type="gramStart"/>
      <w:r>
        <w:rPr>
          <w:rStyle w:val="Emphasis"/>
          <w:rFonts w:ascii="Times New Roman" w:hAnsi="Times New Roman" w:cs="Times New Roman"/>
          <w:b/>
          <w:caps w:val="0"/>
          <w:color w:val="auto"/>
          <w:szCs w:val="26"/>
        </w:rPr>
        <w:t>T</w:t>
      </w:r>
      <w:r w:rsidRPr="00D26E1B">
        <w:rPr>
          <w:rStyle w:val="Emphasis"/>
          <w:rFonts w:ascii="Times New Roman" w:hAnsi="Times New Roman" w:cs="Times New Roman"/>
          <w:b/>
          <w:caps w:val="0"/>
          <w:color w:val="auto"/>
          <w:szCs w:val="26"/>
        </w:rPr>
        <w:t>he</w:t>
      </w:r>
      <w:proofErr w:type="gramEnd"/>
      <w:r w:rsidRPr="00D26E1B">
        <w:rPr>
          <w:rStyle w:val="Emphasis"/>
          <w:rFonts w:ascii="Times New Roman" w:hAnsi="Times New Roman" w:cs="Times New Roman"/>
          <w:b/>
          <w:caps w:val="0"/>
          <w:color w:val="auto"/>
          <w:szCs w:val="26"/>
        </w:rPr>
        <w:t xml:space="preserve"> Big Store</w:t>
      </w:r>
    </w:p>
    <w:p w14:paraId="07773FBA" w14:textId="77777777" w:rsidR="00D26E1B" w:rsidRDefault="00D26E1B" w:rsidP="008A20D9">
      <w:pPr>
        <w:pStyle w:val="Heading3"/>
      </w:pPr>
    </w:p>
    <w:p w14:paraId="3B723FF0" w14:textId="1EC64BB3" w:rsidR="0039657F" w:rsidRPr="00D10DBF" w:rsidRDefault="0039657F" w:rsidP="00D26E1B">
      <w:pPr>
        <w:pStyle w:val="Icons"/>
        <w:jc w:val="left"/>
        <w:rPr>
          <w:rFonts w:ascii="Times New Roman" w:hAnsi="Times New Roman" w:cs="Times New Roman"/>
        </w:rPr>
        <w:sectPr w:rsidR="0039657F" w:rsidRPr="00D10DBF" w:rsidSect="006C14BD">
          <w:footerReference w:type="default" r:id="rId12"/>
          <w:headerReference w:type="first" r:id="rId13"/>
          <w:type w:val="continuous"/>
          <w:pgSz w:w="12240" w:h="15840" w:code="1"/>
          <w:pgMar w:top="720" w:right="1440" w:bottom="1080" w:left="2160" w:header="432" w:footer="648" w:gutter="0"/>
          <w:cols w:space="720"/>
          <w:titlePg/>
          <w:docGrid w:linePitch="360"/>
        </w:sectPr>
      </w:pPr>
    </w:p>
    <w:tbl>
      <w:tblPr>
        <w:tblStyle w:val="TableGrid"/>
        <w:tblW w:w="5468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30"/>
        <w:gridCol w:w="8719"/>
      </w:tblGrid>
      <w:tr w:rsidR="00E11D5E" w:rsidRPr="00D10DBF" w14:paraId="1C1E8090" w14:textId="77777777" w:rsidTr="00520EA1">
        <w:trPr>
          <w:trHeight w:val="558"/>
        </w:trPr>
        <w:tc>
          <w:tcPr>
            <w:tcW w:w="730" w:type="dxa"/>
            <w:tcMar>
              <w:right w:w="216" w:type="dxa"/>
            </w:tcMar>
            <w:vAlign w:val="bottom"/>
          </w:tcPr>
          <w:p w14:paraId="4D723286" w14:textId="73721A92" w:rsidR="00E11D5E" w:rsidRPr="00D10DBF" w:rsidRDefault="00D26E1B" w:rsidP="0039657F">
            <w:pPr>
              <w:pStyle w:val="Icons"/>
              <w:jc w:val="left"/>
              <w:rPr>
                <w:rFonts w:ascii="Times New Roman" w:hAnsi="Times New Roman" w:cs="Times New Roman"/>
              </w:rPr>
            </w:pPr>
            <w:r w:rsidRPr="00D10DB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31EB2387" wp14:editId="1089042E">
                      <wp:simplePos x="0" y="0"/>
                      <wp:positionH relativeFrom="leftMargin">
                        <wp:posOffset>-29210</wp:posOffset>
                      </wp:positionH>
                      <wp:positionV relativeFrom="page">
                        <wp:posOffset>113665</wp:posOffset>
                      </wp:positionV>
                      <wp:extent cx="274320" cy="274320"/>
                      <wp:effectExtent l="0" t="0" r="0" b="0"/>
                      <wp:wrapTight wrapText="bothSides">
                        <wp:wrapPolygon edited="0">
                          <wp:start x="3000" y="0"/>
                          <wp:lineTo x="0" y="3000"/>
                          <wp:lineTo x="0" y="16500"/>
                          <wp:lineTo x="1500" y="19500"/>
                          <wp:lineTo x="18000" y="19500"/>
                          <wp:lineTo x="19500" y="16500"/>
                          <wp:lineTo x="19500" y="4500"/>
                          <wp:lineTo x="18000" y="0"/>
                          <wp:lineTo x="3000" y="0"/>
                        </wp:wrapPolygon>
                      </wp:wrapTight>
                      <wp:docPr id="6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A8C8CC" id="Skills in circle icon" o:spid="_x0000_s1026" alt="Skills icon" style="position:absolute;margin-left:-2.3pt;margin-top:8.95pt;width:21.6pt;height:21.6pt;z-index:-251658240;mso-position-horizontal-relative:left-margin-area;mso-position-vertical-relative:page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9+MEA&#10;AADaAAAADwAAAGRycy9kb3ducmV2LnhtbESPQYvCMBSE7wv+h/AEb2uqB3GrUVQQvOl2BT0+m2db&#10;bF5qE2vdX28EweMwM98w03lrStFQ7QrLCgb9CARxanXBmYL93/p7DMJ5ZI2lZVLwIAfzWedrirG2&#10;d/6lJvGZCBB2MSrIva9iKV2ak0HXtxVx8M62NuiDrDOpa7wHuCnlMIpG0mDBYSHHilY5pZfkZhTs&#10;jrhM0lN0cYcrj/6HxfZwXjdK9brtYgLCU+s/4Xd7oxX8wOtKuA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zffjBAAAA2gAAAA8AAAAAAAAAAAAAAAAAmAIAAGRycy9kb3du&#10;cmV2LnhtbFBLBQYAAAAABAAEAPUAAACGAw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IPb8A&#10;AADbAAAADwAAAGRycy9kb3ducmV2LnhtbESPQYvCQAyF7wv+hyGCt+1UEVmqo6gg6NGu4DV0Ylvs&#10;ZEpn1OqvNwfBW8J7ee/LYtW7Rt2pC7VnA+MkBUVceFtzaeD0v/v9AxUissXGMxl4UoDVcvCzwMz6&#10;Bx/pnsdSSQiHDA1UMbaZ1qGoyGFIfEss2sV3DqOsXalthw8Jd42epOlMO6xZGipsaVtRcc1vzoCn&#10;HfKreNr8fBgHO9v7zeY0NWY07NdzUJH6+DV/rvdW8IVefpEB9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E4g9vwAAANsAAAAPAAAAAAAAAAAAAAAAAJgCAABkcnMvZG93bnJl&#10;di54bWxQSwUGAAAAAAQABAD1AAAAhAM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N78AA&#10;AADbAAAADwAAAGRycy9kb3ducmV2LnhtbERPzYrCMBC+C75DGGFvmtaDStcoWhC9LKLuAwzJ9Eeb&#10;SW2idt9+s7DgbT6+31mue9uIJ3W+dqwgnSQgiLUzNZcKvi+78QKED8gGG8ek4Ic8rFfDwRIz4158&#10;ouc5lCKGsM9QQRVCm0npdUUW/cS1xJErXGcxRNiV0nT4iuG2kdMkmUmLNceGClvKK9K388MqyOf3&#10;kOvt1yzNF/t7/yj88VpopT5G/eYTRKA+vMX/7oOJ81P4+yUe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QN78AAAADbAAAADwAAAAAAAAAAAAAAAACYAgAAZHJzL2Rvd25y&#10;ZXYueG1sUEsFBgAAAAAEAAQA9QAAAIUD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jlYcAA&#10;AADbAAAADwAAAGRycy9kb3ducmV2LnhtbERPS2sCMRC+C/6HMEJvbrbSFt0apSsIXn0cPA6bMdl2&#10;MwmbVNd/b4RCb/PxPWe5HlwnrtTH1rOC16IEQdx43bJRcDpup3MQMSFr7DyTgjtFWK/GoyVW2t94&#10;T9dDMiKHcKxQgU0pVFLGxpLDWPhAnLmL7x2mDHsjdY+3HO46OSvLD+mw5dxgMdDGUvNz+HUKNuZy&#10;DLv6vd4uwtv3fHG2pku1Ui+T4esTRKIh/Yv/3Dud58/g+Us+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mjlYcAAAADbAAAADwAAAAAAAAAAAAAAAACYAgAAZHJzL2Rvd25y&#10;ZXYueG1sUEsFBgAAAAAEAAQA9QAAAIUD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wrap type="tight" anchorx="margin" anchory="page"/>
                    </v:group>
                  </w:pict>
                </mc:Fallback>
              </mc:AlternateContent>
            </w:r>
          </w:p>
        </w:tc>
        <w:tc>
          <w:tcPr>
            <w:tcW w:w="8718" w:type="dxa"/>
          </w:tcPr>
          <w:p w14:paraId="480C54D0" w14:textId="79E0DC36" w:rsidR="00E11D5E" w:rsidRPr="00D10DBF" w:rsidRDefault="00E11D5E" w:rsidP="002C5476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r w:rsidRPr="00D10DBF">
              <w:rPr>
                <w:rFonts w:ascii="Times New Roman" w:hAnsi="Times New Roman" w:cs="Times New Roman"/>
              </w:rPr>
              <w:t>certificates</w:t>
            </w:r>
            <w:r w:rsidR="00FA48E4">
              <w:rPr>
                <w:rFonts w:ascii="Times New Roman" w:hAnsi="Times New Roman" w:cs="Times New Roman"/>
              </w:rPr>
              <w:t xml:space="preserve"> </w:t>
            </w:r>
            <w:r w:rsidR="00FA48E4" w:rsidRPr="00FA48E4">
              <w:rPr>
                <w:rFonts w:ascii="Times New Roman" w:hAnsi="Times New Roman" w:cs="Times New Roman"/>
                <w:color w:val="FFFFFF" w:themeColor="background1"/>
              </w:rPr>
              <w:t>Data Analysis</w:t>
            </w:r>
            <w:r w:rsidR="00FA48E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="00FA48E4" w:rsidRPr="00FA48E4">
              <w:rPr>
                <w:color w:val="FFFFFF" w:themeColor="background1"/>
                <w:sz w:val="18"/>
              </w:rPr>
              <w:t>Marketing Automation</w:t>
            </w:r>
          </w:p>
        </w:tc>
      </w:tr>
    </w:tbl>
    <w:p w14:paraId="40DE1E5D" w14:textId="77777777" w:rsidR="008A20D9" w:rsidRPr="008A20D9" w:rsidRDefault="008A20D9" w:rsidP="00520EA1">
      <w:pPr>
        <w:pStyle w:val="ListParagraph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</w:rPr>
      </w:pPr>
      <w:r w:rsidRPr="008A20D9">
        <w:rPr>
          <w:rFonts w:ascii="Times New Roman" w:hAnsi="Times New Roman" w:cs="Times New Roman"/>
        </w:rPr>
        <w:t xml:space="preserve">Social Media Management </w:t>
      </w:r>
    </w:p>
    <w:p w14:paraId="3C43E7A6" w14:textId="77777777" w:rsidR="008A20D9" w:rsidRPr="008A20D9" w:rsidRDefault="008A20D9" w:rsidP="008A20D9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8A20D9">
        <w:rPr>
          <w:rFonts w:ascii="Times New Roman" w:hAnsi="Times New Roman" w:cs="Times New Roman"/>
        </w:rPr>
        <w:t xml:space="preserve">Masterclass in Marketing Psychology </w:t>
      </w:r>
    </w:p>
    <w:p w14:paraId="5BDCBE05" w14:textId="77777777" w:rsidR="008A20D9" w:rsidRPr="008A20D9" w:rsidRDefault="008A20D9" w:rsidP="008A20D9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8A20D9">
        <w:rPr>
          <w:rFonts w:ascii="Times New Roman" w:hAnsi="Times New Roman" w:cs="Times New Roman"/>
        </w:rPr>
        <w:t xml:space="preserve">Marketing Psychology with </w:t>
      </w:r>
      <w:proofErr w:type="spellStart"/>
      <w:r w:rsidRPr="008A20D9">
        <w:rPr>
          <w:rFonts w:ascii="Times New Roman" w:hAnsi="Times New Roman" w:cs="Times New Roman"/>
        </w:rPr>
        <w:t>Neuromarketing</w:t>
      </w:r>
      <w:proofErr w:type="spellEnd"/>
      <w:r w:rsidRPr="008A20D9">
        <w:rPr>
          <w:rFonts w:ascii="Times New Roman" w:hAnsi="Times New Roman" w:cs="Times New Roman"/>
        </w:rPr>
        <w:t xml:space="preserve"> </w:t>
      </w:r>
    </w:p>
    <w:p w14:paraId="425F8A85" w14:textId="77777777" w:rsidR="008A20D9" w:rsidRPr="008A20D9" w:rsidRDefault="008A20D9" w:rsidP="008A20D9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8A20D9">
        <w:rPr>
          <w:rFonts w:ascii="Times New Roman" w:hAnsi="Times New Roman" w:cs="Times New Roman"/>
        </w:rPr>
        <w:t xml:space="preserve">The Fundamental of Digital Marketing </w:t>
      </w:r>
    </w:p>
    <w:p w14:paraId="6DDBE5DC" w14:textId="6A61B3C9" w:rsidR="008A20D9" w:rsidRPr="008A20D9" w:rsidRDefault="008A20D9" w:rsidP="008A20D9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8A20D9">
        <w:rPr>
          <w:rFonts w:ascii="Times New Roman" w:hAnsi="Times New Roman" w:cs="Times New Roman"/>
        </w:rPr>
        <w:t xml:space="preserve">Foundations of Digital Marketing and E-commerce </w:t>
      </w:r>
    </w:p>
    <w:p w14:paraId="3CC78626" w14:textId="6E4B3E4A" w:rsidR="00E11D5E" w:rsidRPr="00520EA1" w:rsidRDefault="008A20D9" w:rsidP="008A20D9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20D9">
        <w:rPr>
          <w:rFonts w:ascii="Times New Roman" w:hAnsi="Times New Roman" w:cs="Times New Roman"/>
        </w:rPr>
        <w:t>Google Analytics for Beginners</w:t>
      </w:r>
    </w:p>
    <w:p w14:paraId="512B5191" w14:textId="2971966B" w:rsidR="00520EA1" w:rsidRPr="00520EA1" w:rsidRDefault="00520EA1" w:rsidP="00FA48E4">
      <w:pPr>
        <w:pStyle w:val="Heading1"/>
        <w:shd w:val="clear" w:color="auto" w:fill="FFFFFF" w:themeFill="background1"/>
        <w:rPr>
          <w:rFonts w:ascii="Times New Roman" w:hAnsi="Times New Roman" w:cs="Times New Roman"/>
        </w:rPr>
        <w:sectPr w:rsidR="00520EA1" w:rsidRPr="00520EA1" w:rsidSect="006C14BD">
          <w:footerReference w:type="default" r:id="rId14"/>
          <w:headerReference w:type="first" r:id="rId15"/>
          <w:type w:val="continuous"/>
          <w:pgSz w:w="12240" w:h="15840" w:code="1"/>
          <w:pgMar w:top="720" w:right="1440" w:bottom="1080" w:left="2160" w:header="432" w:footer="648" w:gutter="0"/>
          <w:cols w:space="720"/>
          <w:titlePg/>
          <w:docGrid w:linePitch="360"/>
        </w:sectPr>
      </w:pPr>
      <w:r w:rsidRPr="00520EA1">
        <w:rPr>
          <w:rFonts w:ascii="Times New Roman" w:hAnsi="Times New Roman" w:cs="Times New Roman"/>
        </w:rPr>
        <w:t>SKILL</w:t>
      </w:r>
      <w:r w:rsidR="00FA48E4">
        <w:rPr>
          <w:rFonts w:ascii="Times New Roman" w:hAnsi="Times New Roman" w:cs="Times New Roman"/>
        </w:rPr>
        <w:t xml:space="preserve"> </w:t>
      </w:r>
      <w:r w:rsidR="00FA48E4" w:rsidRPr="00FA48E4">
        <w:rPr>
          <w:b w:val="0"/>
          <w:color w:val="FFFFFF" w:themeColor="background1"/>
          <w:shd w:val="clear" w:color="auto" w:fill="FFFFFF" w:themeFill="background1"/>
        </w:rPr>
        <w:t>Content Marketing:</w:t>
      </w:r>
    </w:p>
    <w:p w14:paraId="345B3BBE" w14:textId="5EA3E8EA" w:rsidR="00520EA1" w:rsidRPr="00520EA1" w:rsidRDefault="00520EA1" w:rsidP="00520EA1">
      <w:pPr>
        <w:pStyle w:val="ListParagraph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</w:rPr>
      </w:pPr>
      <w:r w:rsidRPr="00520EA1">
        <w:rPr>
          <w:rFonts w:ascii="Times New Roman" w:hAnsi="Times New Roman" w:cs="Times New Roman"/>
        </w:rPr>
        <w:t xml:space="preserve">Critical Thinking </w:t>
      </w:r>
    </w:p>
    <w:p w14:paraId="13AD2E11" w14:textId="0FF7E94A" w:rsidR="00520EA1" w:rsidRPr="00520EA1" w:rsidRDefault="00520EA1" w:rsidP="00520EA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20EA1">
        <w:rPr>
          <w:rFonts w:ascii="Times New Roman" w:hAnsi="Times New Roman" w:cs="Times New Roman"/>
        </w:rPr>
        <w:t xml:space="preserve">Analytical Skills </w:t>
      </w:r>
    </w:p>
    <w:p w14:paraId="55C77902" w14:textId="7E0843F7" w:rsidR="00520EA1" w:rsidRPr="00520EA1" w:rsidRDefault="00520EA1" w:rsidP="00520EA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20EA1">
        <w:rPr>
          <w:rFonts w:ascii="Times New Roman" w:hAnsi="Times New Roman" w:cs="Times New Roman"/>
        </w:rPr>
        <w:t xml:space="preserve">Creativity </w:t>
      </w:r>
    </w:p>
    <w:p w14:paraId="02E15B39" w14:textId="47421428" w:rsidR="00520EA1" w:rsidRPr="00520EA1" w:rsidRDefault="00520EA1" w:rsidP="00520EA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20EA1">
        <w:rPr>
          <w:rFonts w:ascii="Times New Roman" w:hAnsi="Times New Roman" w:cs="Times New Roman"/>
        </w:rPr>
        <w:t xml:space="preserve">Creative Problem-Solving </w:t>
      </w:r>
    </w:p>
    <w:p w14:paraId="235DBBE3" w14:textId="1AEC9726" w:rsidR="00520EA1" w:rsidRPr="00520EA1" w:rsidRDefault="00520EA1" w:rsidP="00520EA1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10DB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576228A" wp14:editId="2834EB76">
                <wp:simplePos x="0" y="0"/>
                <wp:positionH relativeFrom="leftMargin">
                  <wp:posOffset>945114</wp:posOffset>
                </wp:positionH>
                <wp:positionV relativeFrom="page">
                  <wp:posOffset>8142605</wp:posOffset>
                </wp:positionV>
                <wp:extent cx="274320" cy="274320"/>
                <wp:effectExtent l="0" t="0" r="0" b="0"/>
                <wp:wrapTight wrapText="bothSides">
                  <wp:wrapPolygon edited="0">
                    <wp:start x="3000" y="0"/>
                    <wp:lineTo x="0" y="3000"/>
                    <wp:lineTo x="0" y="16500"/>
                    <wp:lineTo x="1500" y="19500"/>
                    <wp:lineTo x="18000" y="19500"/>
                    <wp:lineTo x="19500" y="16500"/>
                    <wp:lineTo x="19500" y="4500"/>
                    <wp:lineTo x="18000" y="0"/>
                    <wp:lineTo x="3000" y="0"/>
                  </wp:wrapPolygon>
                </wp:wrapTight>
                <wp:docPr id="30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31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A4F08" id="Skills in circle icon" o:spid="_x0000_s1026" alt="Skills icon" style="position:absolute;margin-left:74.4pt;margin-top:641.15pt;width:21.6pt;height:21.6pt;z-index:-251656192;mso-position-horizontal-relative:left-margin-area;mso-position-vertical-relative:pag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MCTiEAALn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">
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p4sQA&#10;AADbAAAADwAAAGRycy9kb3ducmV2LnhtbESPQWsCMRSE7wX/Q3iF3rpZFYqsRpGCsBdLtS20t8fm&#10;uVndvCxJ1PTfN4LQ4zAz3zCLVbK9uJAPnWMF46IEQdw43XGr4PNj8zwDESKyxt4xKfilAKvl6GGB&#10;lXZX3tFlH1uRIRwqVGBiHCopQ2PIYijcQJy9g/MWY5a+ldrjNcNtLydl+SItdpwXDA70aqg57c9W&#10;wft3nWbTL+9l+nk7bre1GU5mp9TTY1rPQURK8T98b9dawXQMty/5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LqeL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KU8IA&#10;AADbAAAADwAAAGRycy9kb3ducmV2LnhtbESPQYvCMBSE7wv+h/CEva2pFUSqUVQQ9uZuFfT4bJ5t&#10;sXmpTbZWf/1GEDwOM/MNM1t0phItNa60rGA4iEAQZ1aXnCvY7zZfExDOI2usLJOCOzlYzHsfM0y0&#10;vfEvtanPRYCwS1BB4X2dSOmyggy6ga2Jg3e2jUEfZJNL3eAtwE0l4ygaS4Mlh4UCa1oXlF3SP6Pg&#10;54irNDtFF3e48vgRl9vDedMq9dnvllMQnjr/Dr/a31rBKIbnl/A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2cpTwgAAANsAAAAPAAAAAAAAAAAAAAAAAJgCAABkcnMvZG93&#10;bnJldi54bWxQSwUGAAAAAAQABAD1AAAAhwMAAAAA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RKKr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Z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t0Siq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byF8QA&#10;AADbAAAADwAAAGRycy9kb3ducmV2LnhtbESP3WrCQBSE7wu+w3IE7+omVVTSrKKBUm9KMfYBDrsn&#10;P232bMyumr59t1Do5TAz3zD5brSduNHgW8cK0nkCglg703Kt4OP88rgB4QOywc4xKfgmD7vt5CHH&#10;zLg7n+hWhlpECPsMFTQh9JmUXjdk0c9dTxy9yg0WQ5RDLc2A9wi3nXxKkpW02HJcaLCnoiH9VV6t&#10;gmJ9CYU+vK3SYvN6Ga+Vf/+stFKz6bh/BhFoDP/hv/bRKFgs4f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m8hf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QhdcIA&#10;AADbAAAADwAAAGRycy9kb3ducmV2LnhtbESPQWsCMRSE70L/Q3gFb5qtraKrUVxB8Fr14PGxeSZr&#10;Ny9hk+r675tCocdhZr5hVpveteJOXWw8K3gbFyCIa68bNgrOp/1oDiImZI2tZ1LwpAib9ctghaX2&#10;D/6k+zEZkSEcS1RgUwqllLG25DCOfSDO3tV3DlOWnZG6w0eGu1ZOimImHTacFywG2lmqv47fTsHO&#10;XE/hUE2r/SJ83OaLizVtqpQavvbbJYhEffoP/7UPWsH7FH6/5B8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NCF1wgAAANsAAAAPAAAAAAAAAAAAAAAAAJgCAABkcnMvZG93&#10;bnJldi54bWxQSwUGAAAAAAQABAD1AAAAhwM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wrap type="tight" anchorx="margin" anchory="page"/>
              </v:group>
            </w:pict>
          </mc:Fallback>
        </mc:AlternateContent>
      </w:r>
      <w:r w:rsidRPr="00520EA1">
        <w:rPr>
          <w:rFonts w:ascii="Times New Roman" w:hAnsi="Times New Roman" w:cs="Times New Roman"/>
        </w:rPr>
        <w:t xml:space="preserve">Adaptability and Learning Agility </w:t>
      </w:r>
    </w:p>
    <w:p w14:paraId="6792965E" w14:textId="77777777" w:rsidR="00520EA1" w:rsidRPr="00520EA1" w:rsidRDefault="00520EA1" w:rsidP="00520EA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20EA1">
        <w:rPr>
          <w:rFonts w:ascii="Times New Roman" w:hAnsi="Times New Roman" w:cs="Times New Roman"/>
        </w:rPr>
        <w:t>Consumer Psychology</w:t>
      </w:r>
    </w:p>
    <w:p w14:paraId="38812716" w14:textId="77777777" w:rsidR="00520EA1" w:rsidRPr="00520EA1" w:rsidRDefault="00520EA1" w:rsidP="00520EA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20EA1">
        <w:rPr>
          <w:rFonts w:ascii="Times New Roman" w:hAnsi="Times New Roman" w:cs="Times New Roman"/>
        </w:rPr>
        <w:t xml:space="preserve">Administrative Task </w:t>
      </w:r>
    </w:p>
    <w:p w14:paraId="220357DC" w14:textId="77777777" w:rsidR="00520EA1" w:rsidRPr="00520EA1" w:rsidRDefault="00520EA1" w:rsidP="00520EA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20EA1">
        <w:rPr>
          <w:rFonts w:ascii="Times New Roman" w:hAnsi="Times New Roman" w:cs="Times New Roman"/>
        </w:rPr>
        <w:t xml:space="preserve">Creative Marketing Techniques </w:t>
      </w:r>
    </w:p>
    <w:p w14:paraId="0AB64FC9" w14:textId="6D1A8887" w:rsidR="00520EA1" w:rsidRPr="00520EA1" w:rsidRDefault="00520EA1" w:rsidP="00520EA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eastAsiaTheme="majorEastAsia" w:hAnsi="Times New Roman" w:cs="Times New Roman"/>
          <w:b/>
          <w:caps/>
          <w:color w:val="111111" w:themeColor="text2"/>
          <w:sz w:val="32"/>
          <w:szCs w:val="32"/>
        </w:rPr>
      </w:pPr>
      <w:r w:rsidRPr="00520EA1">
        <w:rPr>
          <w:rFonts w:ascii="Times New Roman" w:hAnsi="Times New Roman" w:cs="Times New Roman"/>
        </w:rPr>
        <w:t>Multi-Task</w:t>
      </w:r>
    </w:p>
    <w:p w14:paraId="3EF6456D" w14:textId="77777777" w:rsidR="00520EA1" w:rsidRDefault="00520EA1" w:rsidP="00520EA1">
      <w:pPr>
        <w:spacing w:before="100" w:beforeAutospacing="1" w:after="100" w:afterAutospacing="1"/>
        <w:rPr>
          <w:rFonts w:ascii="Times New Roman" w:eastAsiaTheme="majorEastAsia" w:hAnsi="Times New Roman" w:cs="Times New Roman"/>
          <w:b/>
          <w:caps/>
          <w:color w:val="111111" w:themeColor="text2"/>
          <w:sz w:val="32"/>
          <w:szCs w:val="32"/>
        </w:rPr>
        <w:sectPr w:rsidR="00520EA1" w:rsidSect="00520EA1">
          <w:type w:val="continuous"/>
          <w:pgSz w:w="12240" w:h="15840" w:code="1"/>
          <w:pgMar w:top="720" w:right="1440" w:bottom="1080" w:left="2160" w:header="432" w:footer="648" w:gutter="0"/>
          <w:cols w:num="2" w:space="720"/>
          <w:titlePg/>
          <w:docGrid w:linePitch="360"/>
        </w:sectPr>
      </w:pPr>
    </w:p>
    <w:tbl>
      <w:tblPr>
        <w:tblStyle w:val="TableGrid"/>
        <w:tblpPr w:leftFromText="180" w:rightFromText="180" w:vertAnchor="page" w:horzAnchor="page" w:tblpX="2446" w:tblpY="586"/>
        <w:tblW w:w="510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076"/>
        <w:gridCol w:w="3744"/>
      </w:tblGrid>
      <w:tr w:rsidR="00405E89" w:rsidRPr="009D4209" w14:paraId="1A515353" w14:textId="77777777" w:rsidTr="00EE0284">
        <w:trPr>
          <w:trHeight w:hRule="exact" w:val="1944"/>
        </w:trPr>
        <w:tc>
          <w:tcPr>
            <w:tcW w:w="5076" w:type="dxa"/>
            <w:tcMar>
              <w:right w:w="144" w:type="dxa"/>
            </w:tcMar>
            <w:vAlign w:val="bottom"/>
          </w:tcPr>
          <w:p w14:paraId="2FEF5F71" w14:textId="77777777" w:rsidR="00405E89" w:rsidRPr="00D10DBF" w:rsidRDefault="00405E89" w:rsidP="00EE0284">
            <w:pPr>
              <w:pStyle w:val="Subtitle"/>
              <w:rPr>
                <w:rFonts w:ascii="Times New Roman" w:hAnsi="Times New Roman" w:cs="Times New Roman"/>
                <w:b w:val="0"/>
              </w:rPr>
            </w:pPr>
            <w:r w:rsidRPr="00D10DBF">
              <w:rPr>
                <w:rFonts w:ascii="Times New Roman" w:hAnsi="Times New Roman" w:cs="Times New Roman"/>
                <w:b w:val="0"/>
              </w:rPr>
              <w:lastRenderedPageBreak/>
              <w:t xml:space="preserve">Haseeb </w:t>
            </w:r>
          </w:p>
          <w:p w14:paraId="0D2D3AE2" w14:textId="77777777" w:rsidR="00405E89" w:rsidRPr="00D10DBF" w:rsidRDefault="00405E89" w:rsidP="00EE0284">
            <w:pPr>
              <w:pStyle w:val="Subtitle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Qureshi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1B38B8DC" w14:textId="77777777" w:rsidR="00405E89" w:rsidRPr="00D0113A" w:rsidRDefault="00405E89" w:rsidP="00EE0284">
            <w:pPr>
              <w:pStyle w:val="ContactInfo"/>
              <w:rPr>
                <w:rFonts w:ascii="Times New Roman" w:hAnsi="Times New Roman" w:cs="Times New Roman"/>
                <w:lang w:val="it-IT"/>
              </w:rPr>
            </w:pPr>
            <w:sdt>
              <w:sdtPr>
                <w:rPr>
                  <w:rFonts w:ascii="Times New Roman" w:hAnsi="Times New Roman" w:cs="Times New Roman"/>
                  <w:color w:val="706F6F"/>
                  <w:lang w:val="it-IT"/>
                </w:rPr>
                <w:alias w:val="Enter address:"/>
                <w:tag w:val="Enter address:"/>
                <w:id w:val="-1352638563"/>
                <w:placeholder>
                  <w:docPart w:val="F83500D6C34B455A8587DFD661282DD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Pr="00D0113A">
                  <w:rPr>
                    <w:rFonts w:ascii="Times New Roman" w:hAnsi="Times New Roman" w:cs="Times New Roman"/>
                    <w:color w:val="706F6F"/>
                    <w:lang w:val="it-IT"/>
                  </w:rPr>
                  <w:t>Nazimabad # 2, Karachi</w:t>
                </w:r>
              </w:sdtContent>
            </w:sdt>
            <w:r w:rsidRPr="00D0113A">
              <w:rPr>
                <w:rFonts w:ascii="Times New Roman" w:hAnsi="Times New Roman" w:cs="Times New Roman"/>
                <w:lang w:val="it-IT"/>
              </w:rPr>
              <w:t xml:space="preserve">  </w:t>
            </w:r>
            <w:r w:rsidRPr="00D10DB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3CF64E73" wp14:editId="502C6D90">
                      <wp:extent cx="118872" cy="118872"/>
                      <wp:effectExtent l="0" t="0" r="0" b="0"/>
                      <wp:docPr id="2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EF9BD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MT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FYswxN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A1891B5" w14:textId="77777777" w:rsidR="00405E89" w:rsidRPr="00D0113A" w:rsidRDefault="00405E89" w:rsidP="00EE0284">
            <w:pPr>
              <w:pStyle w:val="ContactInfo"/>
              <w:rPr>
                <w:rFonts w:ascii="Times New Roman" w:hAnsi="Times New Roman" w:cs="Times New Roman"/>
                <w:lang w:val="it-IT"/>
              </w:rPr>
            </w:pPr>
            <w:sdt>
              <w:sdtPr>
                <w:rPr>
                  <w:rFonts w:ascii="Times New Roman" w:hAnsi="Times New Roman" w:cs="Times New Roman"/>
                  <w:lang w:val="it-IT"/>
                </w:rPr>
                <w:alias w:val="Enter phone:"/>
                <w:tag w:val="Enter phone:"/>
                <w:id w:val="1614636142"/>
                <w:placeholder>
                  <w:docPart w:val="ED758FA3DF8C4BD4B5345899B06D014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Pr="00D0113A">
                  <w:rPr>
                    <w:rFonts w:ascii="Times New Roman" w:hAnsi="Times New Roman" w:cs="Times New Roman"/>
                    <w:lang w:val="it-IT"/>
                  </w:rPr>
                  <w:t>+92(333) 1374543</w:t>
                </w:r>
              </w:sdtContent>
            </w:sdt>
            <w:r w:rsidRPr="00D0113A">
              <w:rPr>
                <w:rFonts w:ascii="Times New Roman" w:hAnsi="Times New Roman" w:cs="Times New Roman"/>
                <w:lang w:val="it-IT"/>
              </w:rPr>
              <w:t xml:space="preserve">  </w:t>
            </w:r>
            <w:r w:rsidRPr="00D10DB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53741AB5" wp14:editId="28317316">
                      <wp:extent cx="109728" cy="109728"/>
                      <wp:effectExtent l="0" t="0" r="5080" b="5080"/>
                      <wp:docPr id="2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7B0A2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65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t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JzOOub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B9AB906" w14:textId="77777777" w:rsidR="00405E89" w:rsidRPr="00D0113A" w:rsidRDefault="00405E89" w:rsidP="00EE0284">
            <w:pPr>
              <w:pStyle w:val="ContactInfo"/>
              <w:rPr>
                <w:rFonts w:ascii="Times New Roman" w:hAnsi="Times New Roman" w:cs="Times New Roman"/>
                <w:lang w:val="it-IT"/>
              </w:rPr>
            </w:pPr>
            <w:sdt>
              <w:sdtPr>
                <w:rPr>
                  <w:rStyle w:val="jsgrdq"/>
                  <w:rFonts w:ascii="Times New Roman" w:hAnsi="Times New Roman" w:cs="Times New Roman"/>
                  <w:color w:val="706F6F"/>
                  <w:lang w:val="it-IT"/>
                </w:rPr>
                <w:alias w:val="Enter email:"/>
                <w:tag w:val="Enter email:"/>
                <w:id w:val="487218761"/>
                <w:placeholder>
                  <w:docPart w:val="662BBC2E0D5145FEA83D5066D38E17D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Style w:val="jsgrdq"/>
                    <w:rFonts w:ascii="Times New Roman" w:hAnsi="Times New Roman" w:cs="Times New Roman"/>
                    <w:color w:val="706F6F"/>
                    <w:lang w:val="it-IT"/>
                  </w:rPr>
                  <w:t>Haseebqureshi.aha</w:t>
                </w:r>
                <w:r w:rsidRPr="00D0113A">
                  <w:rPr>
                    <w:rStyle w:val="jsgrdq"/>
                    <w:rFonts w:ascii="Times New Roman" w:hAnsi="Times New Roman" w:cs="Times New Roman"/>
                    <w:color w:val="706F6F"/>
                    <w:lang w:val="it-IT"/>
                  </w:rPr>
                  <w:t>@gmail.com</w:t>
                </w:r>
              </w:sdtContent>
            </w:sdt>
            <w:r w:rsidRPr="00D0113A">
              <w:rPr>
                <w:rFonts w:ascii="Times New Roman" w:hAnsi="Times New Roman" w:cs="Times New Roman"/>
                <w:lang w:val="it-IT"/>
              </w:rPr>
              <w:t xml:space="preserve">  </w:t>
            </w:r>
            <w:r w:rsidRPr="00D10DB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0C18EAF6" wp14:editId="32FA9C49">
                      <wp:extent cx="137160" cy="91440"/>
                      <wp:effectExtent l="0" t="0" r="0" b="3810"/>
                      <wp:docPr id="2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47F7F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AyRYmQ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9B90714" w14:textId="77777777" w:rsidR="00405E89" w:rsidRPr="00D0113A" w:rsidRDefault="00405E89" w:rsidP="00EE0284">
            <w:pPr>
              <w:pStyle w:val="ContactInfo"/>
              <w:rPr>
                <w:rFonts w:ascii="Times New Roman" w:hAnsi="Times New Roman" w:cs="Times New Roman"/>
                <w:lang w:val="it-IT"/>
              </w:rPr>
            </w:pPr>
            <w:r w:rsidRPr="00D0113A">
              <w:rPr>
                <w:rFonts w:ascii="Times New Roman" w:hAnsi="Times New Roman" w:cs="Times New Roman"/>
                <w:lang w:val="it-IT"/>
              </w:rPr>
              <w:t xml:space="preserve">  </w:t>
            </w:r>
          </w:p>
        </w:tc>
      </w:tr>
    </w:tbl>
    <w:p w14:paraId="2DF49409" w14:textId="6C2131D1" w:rsidR="00520EA1" w:rsidRPr="00520EA1" w:rsidRDefault="00405E89" w:rsidP="00520EA1">
      <w:pPr>
        <w:pStyle w:val="Heading1"/>
        <w:rPr>
          <w:rFonts w:ascii="Times New Roman" w:hAnsi="Times New Roman" w:cs="Times New Roman"/>
        </w:rPr>
      </w:pPr>
      <w:r w:rsidRPr="00D10DB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668121F" wp14:editId="16B48DBD">
                <wp:simplePos x="0" y="0"/>
                <wp:positionH relativeFrom="leftMargin">
                  <wp:posOffset>923925</wp:posOffset>
                </wp:positionH>
                <wp:positionV relativeFrom="page">
                  <wp:posOffset>2206592</wp:posOffset>
                </wp:positionV>
                <wp:extent cx="274320" cy="274320"/>
                <wp:effectExtent l="0" t="0" r="0" b="0"/>
                <wp:wrapTight wrapText="bothSides">
                  <wp:wrapPolygon edited="0">
                    <wp:start x="3000" y="0"/>
                    <wp:lineTo x="0" y="3000"/>
                    <wp:lineTo x="0" y="16500"/>
                    <wp:lineTo x="1500" y="19500"/>
                    <wp:lineTo x="18000" y="19500"/>
                    <wp:lineTo x="19500" y="16500"/>
                    <wp:lineTo x="19500" y="4500"/>
                    <wp:lineTo x="18000" y="0"/>
                    <wp:lineTo x="3000" y="0"/>
                  </wp:wrapPolygon>
                </wp:wrapTight>
                <wp:docPr id="23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7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AD1A8" id="Skills in circle icon" o:spid="_x0000_s1026" alt="Skills icon" style="position:absolute;margin-left:72.75pt;margin-top:173.75pt;width:21.6pt;height:21.6pt;z-index:-251653120;mso-position-horizontal-relative:left-margin-area;mso-position-vertical-relative:pag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5EUyEAALn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">
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cC0MQA&#10;AADbAAAADwAAAGRycy9kb3ducmV2LnhtbESPQWsCMRSE7wX/Q3iCt5rVgpWtUUQQ9qJUW8HeHpvX&#10;zdbNy5Kkmv57Uyj0OMzMN8xilWwnruRD61jBZFyAIK6dbrlR8P62fZyDCBFZY+eYFPxQgNVy8LDA&#10;UrsbH+h6jI3IEA4lKjAx9qWUoTZkMYxdT5y9T+ctxix9I7XHW4bbTk6LYiYttpwXDPa0MVRfjt9W&#10;weu5SvOnk/cyfey/drvK9BdzUGo0TOsXEJFS/A//tSutYPoM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3AtD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hrZMAA&#10;AADbAAAADwAAAGRycy9kb3ducmV2LnhtbERPTYvCMBC9C/6HMII3Te1BpGtaVBC86XYX3OPYjG2x&#10;mdQm1rq/3hwW9vh43+tsMI3oqXO1ZQWLeQSCuLC65lLB99d+tgLhPLLGxjIpeJGDLB2P1pho++RP&#10;6nNfihDCLkEFlfdtIqUrKjLo5rYlDtzVdgZ9gF0pdYfPEG4aGUfRUhqsOTRU2NKuouKWP4yC0w9u&#10;8+IS3dz5zsvfuD6er/teqelk2HyA8DT4f/Gf+6AVxGFs+BJ+gE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hrZMAAAADbAAAADwAAAAAAAAAAAAAAAACYAgAAZHJzL2Rvd25y&#10;ZXYueG1sUEsFBgAAAAAEAAQA9QAAAIUDAAAAAA==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XrHb0A&#10;AADbAAAADwAAAGRycy9kb3ducmV2LnhtbESPwQrCMBBE74L/EFbwpqkiotUoKgh6tBa8Ls3aFptN&#10;aaJWv94IgsdhZt4wy3VrKvGgxpWWFYyGEQjizOqScwXpeT+YgXAeWWNlmRS8yMF61e0sMdb2ySd6&#10;JD4XAcIuRgWF93UspcsKMuiGtiYO3tU2Bn2QTS51g88AN5UcR9FUGiw5LBRY066g7JbcjQJLe+R3&#10;9tLJ5Thyenqw2206UarfazcLEJ5a/w//2getYDyH75fwA+Tq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0XrHb0AAADbAAAADwAAAAAAAAAAAAAAAACYAgAAZHJzL2Rvd25yZXYu&#10;eG1sUEsFBgAAAAAEAAQA9QAAAIID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jJ+8MA&#10;AADbAAAADwAAAGRycy9kb3ducmV2LnhtbESP3WoCMRSE7wu+QziCdzWrwlZWo+iC6E0pVR/gkJz9&#10;0c3Juom6vn1TKPRymJlvmOW6t414UOdrxwom4wQEsXam5lLB+bR7n4PwAdlg45gUvMjDejV4W2Jm&#10;3JO/6XEMpYgQ9hkqqEJoMym9rsiiH7uWOHqF6yyGKLtSmg6fEW4bOU2SVFqsOS5U2FJekb4e71ZB&#10;/nELud5+ppN8vr/198J/XQqt1GjYbxYgAvXhP/zXPhgFsxR+v8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jJ+8MAAADbAAAADwAAAAAAAAAAAAAAAACYAgAAZHJzL2Rv&#10;d25yZXYueG1sUEsFBgAAAAAEAAQA9QAAAIgD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oamcMA&#10;AADbAAAADwAAAGRycy9kb3ducmV2LnhtbESPT2sCMRTE70K/Q3hCb5q1rf9Wo3QFwavaQ4+PzTNZ&#10;3byETarbb98UCj0OM/MbZr3tXSvu1MXGs4LJuABBXHvdsFHwcd6PFiBiQtbYeiYF3xRhu3karLHU&#10;/sFHup+SERnCsUQFNqVQShlrSw7j2Afi7F185zBl2RmpO3xkuGvlS1HMpMOG84LFQDtL9e305RTs&#10;zOUcDtW02i/D23Wx/LSmTZVSz8P+fQUiUZ/+w3/tg1bwOoffL/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oamcMAAADbAAAADwAAAAAAAAAAAAAAAACYAgAAZHJzL2Rv&#10;d25yZXYueG1sUEsFBgAAAAAEAAQA9QAAAIgD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wrap type="tight" anchorx="margin" anchory="page"/>
              </v:group>
            </w:pict>
          </mc:Fallback>
        </mc:AlternateContent>
      </w:r>
      <w:r w:rsidR="00520EA1" w:rsidRPr="00520EA1">
        <w:rPr>
          <w:rFonts w:ascii="Times New Roman" w:hAnsi="Times New Roman" w:cs="Times New Roman"/>
        </w:rPr>
        <w:t>Expertise</w:t>
      </w:r>
    </w:p>
    <w:p w14:paraId="03470E26" w14:textId="77777777" w:rsidR="00520EA1" w:rsidRDefault="00520EA1" w:rsidP="00520EA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</w:rPr>
        <w:sectPr w:rsidR="00520EA1" w:rsidSect="006C14BD">
          <w:type w:val="continuous"/>
          <w:pgSz w:w="12240" w:h="15840" w:code="1"/>
          <w:pgMar w:top="720" w:right="1440" w:bottom="1080" w:left="2160" w:header="432" w:footer="648" w:gutter="0"/>
          <w:cols w:space="720"/>
          <w:titlePg/>
          <w:docGrid w:linePitch="360"/>
        </w:sectPr>
      </w:pPr>
    </w:p>
    <w:p w14:paraId="64696AE5" w14:textId="4D6CAA56" w:rsidR="00520EA1" w:rsidRPr="00520EA1" w:rsidRDefault="00520EA1" w:rsidP="00520EA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20EA1">
        <w:rPr>
          <w:rFonts w:ascii="Times New Roman" w:hAnsi="Times New Roman" w:cs="Times New Roman"/>
        </w:rPr>
        <w:t xml:space="preserve">Social Media Marketing 10/7 </w:t>
      </w:r>
    </w:p>
    <w:p w14:paraId="3C5974EA" w14:textId="77777777" w:rsidR="00520EA1" w:rsidRPr="00520EA1" w:rsidRDefault="00520EA1" w:rsidP="00520EA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20EA1">
        <w:rPr>
          <w:rFonts w:ascii="Times New Roman" w:hAnsi="Times New Roman" w:cs="Times New Roman"/>
        </w:rPr>
        <w:t xml:space="preserve">Design Skills 10/6 </w:t>
      </w:r>
    </w:p>
    <w:p w14:paraId="0FFDDA58" w14:textId="4A4F48AD" w:rsidR="00520EA1" w:rsidRPr="00520EA1" w:rsidRDefault="00520EA1" w:rsidP="00520EA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Shopify 10/3</w:t>
      </w:r>
      <w:r w:rsidRPr="00520EA1">
        <w:rPr>
          <w:rFonts w:ascii="Times New Roman" w:hAnsi="Times New Roman" w:cs="Times New Roman"/>
        </w:rPr>
        <w:t xml:space="preserve"> </w:t>
      </w:r>
    </w:p>
    <w:p w14:paraId="6C3F8824" w14:textId="77777777" w:rsidR="00520EA1" w:rsidRPr="00520EA1" w:rsidRDefault="00520EA1" w:rsidP="00520EA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20EA1">
        <w:rPr>
          <w:rFonts w:ascii="Times New Roman" w:hAnsi="Times New Roman" w:cs="Times New Roman"/>
        </w:rPr>
        <w:t xml:space="preserve">Campaign Management 10/6 </w:t>
      </w:r>
    </w:p>
    <w:p w14:paraId="437F2688" w14:textId="77777777" w:rsidR="00520EA1" w:rsidRPr="00520EA1" w:rsidRDefault="00520EA1" w:rsidP="00520EA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20EA1">
        <w:rPr>
          <w:rFonts w:ascii="Times New Roman" w:hAnsi="Times New Roman" w:cs="Times New Roman"/>
        </w:rPr>
        <w:t xml:space="preserve">Email Marketing 10/6 </w:t>
      </w:r>
    </w:p>
    <w:p w14:paraId="67601BC6" w14:textId="6C0D6252" w:rsidR="00FA48E4" w:rsidRPr="00FA48E4" w:rsidRDefault="00520EA1" w:rsidP="00FA48E4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eastAsiaTheme="majorEastAsia" w:hAnsi="Times New Roman" w:cs="Times New Roman"/>
          <w:b/>
          <w:caps/>
          <w:color w:val="111111" w:themeColor="text2"/>
        </w:rPr>
      </w:pPr>
      <w:r>
        <w:rPr>
          <w:rFonts w:ascii="Times New Roman" w:hAnsi="Times New Roman" w:cs="Times New Roman"/>
        </w:rPr>
        <w:t>SEM/SEO 10/3</w:t>
      </w:r>
    </w:p>
    <w:p w14:paraId="5881DF92" w14:textId="198ED0E9" w:rsidR="00FA48E4" w:rsidRPr="00FA48E4" w:rsidRDefault="00FA48E4" w:rsidP="00FA48E4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eastAsiaTheme="majorEastAsia" w:hAnsi="Times New Roman" w:cs="Times New Roman"/>
          <w:b/>
          <w:caps/>
          <w:color w:val="111111" w:themeColor="text2"/>
        </w:rPr>
        <w:sectPr w:rsidR="00FA48E4" w:rsidRPr="00FA48E4" w:rsidSect="00520EA1">
          <w:type w:val="continuous"/>
          <w:pgSz w:w="12240" w:h="15840" w:code="1"/>
          <w:pgMar w:top="720" w:right="1440" w:bottom="1080" w:left="2160" w:header="432" w:footer="648" w:gutter="0"/>
          <w:cols w:num="2" w:space="720"/>
          <w:titlePg/>
          <w:docGrid w:linePitch="360"/>
        </w:sectPr>
      </w:pPr>
      <w:r>
        <w:rPr>
          <w:rFonts w:ascii="Times New Roman" w:hAnsi="Times New Roman" w:cs="Times New Roman"/>
        </w:rPr>
        <w:t>Content Creation 10/6</w:t>
      </w:r>
    </w:p>
    <w:p w14:paraId="4F8BD462" w14:textId="77777777" w:rsidR="008A20D9" w:rsidRDefault="008A20D9" w:rsidP="00764C8A">
      <w:pPr>
        <w:spacing w:after="0"/>
        <w:rPr>
          <w:rFonts w:ascii="Times New Roman" w:hAnsi="Times New Roman" w:cs="Times New Roman"/>
          <w:color w:val="auto"/>
        </w:rPr>
        <w:sectPr w:rsidR="008A20D9" w:rsidSect="006C14BD">
          <w:type w:val="continuous"/>
          <w:pgSz w:w="12240" w:h="15840" w:code="1"/>
          <w:pgMar w:top="720" w:right="1440" w:bottom="1080" w:left="2160" w:header="432" w:footer="648" w:gutter="0"/>
          <w:cols w:space="720"/>
          <w:titlePg/>
          <w:docGrid w:linePitch="360"/>
        </w:sectPr>
      </w:pPr>
    </w:p>
    <w:p w14:paraId="613C9453" w14:textId="5D97F920" w:rsidR="00764C8A" w:rsidRDefault="00764C8A" w:rsidP="00FA48E4">
      <w:pPr>
        <w:spacing w:after="0"/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sectPr w:rsidR="00764C8A" w:rsidSect="006C14BD">
      <w:type w:val="continuous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4972C" w14:textId="77777777" w:rsidR="00506D2E" w:rsidRDefault="00506D2E" w:rsidP="00F534FB">
      <w:pPr>
        <w:spacing w:after="0"/>
      </w:pPr>
      <w:r>
        <w:separator/>
      </w:r>
    </w:p>
  </w:endnote>
  <w:endnote w:type="continuationSeparator" w:id="0">
    <w:p w14:paraId="6892B428" w14:textId="77777777" w:rsidR="00506D2E" w:rsidRDefault="00506D2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A9B96" w14:textId="77777777" w:rsidR="002C5476" w:rsidRDefault="002C54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5B318" w14:textId="3AB2D318" w:rsidR="002C5476" w:rsidRDefault="002C54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8DC27" w14:textId="77777777" w:rsidR="00506D2E" w:rsidRDefault="00506D2E" w:rsidP="00F534FB">
      <w:pPr>
        <w:spacing w:after="0"/>
      </w:pPr>
      <w:r>
        <w:separator/>
      </w:r>
    </w:p>
  </w:footnote>
  <w:footnote w:type="continuationSeparator" w:id="0">
    <w:p w14:paraId="3B5B6242" w14:textId="77777777" w:rsidR="00506D2E" w:rsidRDefault="00506D2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E3144" w14:textId="77777777" w:rsidR="002C5476" w:rsidRDefault="002C54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537F5E" wp14:editId="77E7F58D">
              <wp:simplePos x="0" y="0"/>
              <wp:positionH relativeFrom="page">
                <wp:align>right</wp:align>
              </wp:positionH>
              <wp:positionV relativeFrom="page">
                <wp:posOffset>-333374</wp:posOffset>
              </wp:positionV>
              <wp:extent cx="7772400" cy="22669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26695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8849186" id="Rectangle 1" o:spid="_x0000_s1026" style="position:absolute;margin-left:560.8pt;margin-top:-26.25pt;width:612pt;height:178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" fillcolor="#c4c4c4 [831]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01162" w14:textId="77777777" w:rsidR="002C5476" w:rsidRDefault="002C54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46C289D" wp14:editId="145EDD6A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7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842FC7F" id="Rectangle 7" o:spid="_x0000_s1026" style="position:absolute;margin-left:560.8pt;margin-top:0;width:612pt;height:157.5pt;z-index:-25165312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0835D1"/>
    <w:multiLevelType w:val="multilevel"/>
    <w:tmpl w:val="B33C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531CD7"/>
    <w:multiLevelType w:val="hybridMultilevel"/>
    <w:tmpl w:val="FB74266E"/>
    <w:lvl w:ilvl="0" w:tplc="C1848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33F68D1"/>
    <w:multiLevelType w:val="hybridMultilevel"/>
    <w:tmpl w:val="BCB4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41F5C"/>
    <w:multiLevelType w:val="multilevel"/>
    <w:tmpl w:val="9B8C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8943DD"/>
    <w:multiLevelType w:val="multilevel"/>
    <w:tmpl w:val="94A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F3B83"/>
    <w:multiLevelType w:val="hybridMultilevel"/>
    <w:tmpl w:val="8C68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E64A3"/>
    <w:multiLevelType w:val="multilevel"/>
    <w:tmpl w:val="079C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6C33D2"/>
    <w:multiLevelType w:val="multilevel"/>
    <w:tmpl w:val="882A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B5CDB"/>
    <w:multiLevelType w:val="multilevel"/>
    <w:tmpl w:val="162A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5849C6"/>
    <w:multiLevelType w:val="multilevel"/>
    <w:tmpl w:val="FD78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611E9"/>
    <w:multiLevelType w:val="multilevel"/>
    <w:tmpl w:val="B6EE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457F89"/>
    <w:multiLevelType w:val="multilevel"/>
    <w:tmpl w:val="F20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D650C"/>
    <w:multiLevelType w:val="multilevel"/>
    <w:tmpl w:val="B24A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F3185D"/>
    <w:multiLevelType w:val="hybridMultilevel"/>
    <w:tmpl w:val="878A44BA"/>
    <w:lvl w:ilvl="0" w:tplc="0C6A8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6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19"/>
  </w:num>
  <w:num w:numId="17">
    <w:abstractNumId w:val="15"/>
  </w:num>
  <w:num w:numId="18">
    <w:abstractNumId w:val="26"/>
  </w:num>
  <w:num w:numId="19">
    <w:abstractNumId w:val="11"/>
  </w:num>
  <w:num w:numId="20">
    <w:abstractNumId w:val="25"/>
  </w:num>
  <w:num w:numId="21">
    <w:abstractNumId w:val="18"/>
  </w:num>
  <w:num w:numId="22">
    <w:abstractNumId w:val="17"/>
  </w:num>
  <w:num w:numId="23">
    <w:abstractNumId w:val="24"/>
  </w:num>
  <w:num w:numId="24">
    <w:abstractNumId w:val="20"/>
  </w:num>
  <w:num w:numId="25">
    <w:abstractNumId w:val="23"/>
  </w:num>
  <w:num w:numId="26">
    <w:abstractNumId w:val="21"/>
  </w:num>
  <w:num w:numId="27">
    <w:abstractNumId w:val="22"/>
  </w:num>
  <w:num w:numId="28">
    <w:abstractNumId w:val="27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A9"/>
    <w:rsid w:val="00002750"/>
    <w:rsid w:val="00004D4E"/>
    <w:rsid w:val="0000703C"/>
    <w:rsid w:val="00011895"/>
    <w:rsid w:val="00013818"/>
    <w:rsid w:val="00013F3E"/>
    <w:rsid w:val="00024730"/>
    <w:rsid w:val="000348ED"/>
    <w:rsid w:val="00034BA2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7CE0"/>
    <w:rsid w:val="00092692"/>
    <w:rsid w:val="00096203"/>
    <w:rsid w:val="000A0229"/>
    <w:rsid w:val="000A7FE6"/>
    <w:rsid w:val="000B047A"/>
    <w:rsid w:val="000D386F"/>
    <w:rsid w:val="000E24AC"/>
    <w:rsid w:val="000E4A73"/>
    <w:rsid w:val="000F79EA"/>
    <w:rsid w:val="00101570"/>
    <w:rsid w:val="00107BA9"/>
    <w:rsid w:val="00115F6A"/>
    <w:rsid w:val="00134F92"/>
    <w:rsid w:val="00137DC1"/>
    <w:rsid w:val="00143224"/>
    <w:rsid w:val="00145B33"/>
    <w:rsid w:val="001468F3"/>
    <w:rsid w:val="00152C3A"/>
    <w:rsid w:val="001539C4"/>
    <w:rsid w:val="00162BEE"/>
    <w:rsid w:val="00162C02"/>
    <w:rsid w:val="00171E1B"/>
    <w:rsid w:val="00182F07"/>
    <w:rsid w:val="001858BD"/>
    <w:rsid w:val="00192573"/>
    <w:rsid w:val="001925D3"/>
    <w:rsid w:val="00194A3D"/>
    <w:rsid w:val="00197261"/>
    <w:rsid w:val="001A2A99"/>
    <w:rsid w:val="001A6641"/>
    <w:rsid w:val="001B0811"/>
    <w:rsid w:val="001B1E84"/>
    <w:rsid w:val="001B23C8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587E"/>
    <w:rsid w:val="002372E8"/>
    <w:rsid w:val="0023768B"/>
    <w:rsid w:val="0025163F"/>
    <w:rsid w:val="00252DE2"/>
    <w:rsid w:val="00254330"/>
    <w:rsid w:val="00260F01"/>
    <w:rsid w:val="00265497"/>
    <w:rsid w:val="002659A4"/>
    <w:rsid w:val="00275C94"/>
    <w:rsid w:val="00277638"/>
    <w:rsid w:val="0028164F"/>
    <w:rsid w:val="002823BE"/>
    <w:rsid w:val="00297ED0"/>
    <w:rsid w:val="002A4EDA"/>
    <w:rsid w:val="002B01E3"/>
    <w:rsid w:val="002B3060"/>
    <w:rsid w:val="002B3FC8"/>
    <w:rsid w:val="002C5476"/>
    <w:rsid w:val="002D3780"/>
    <w:rsid w:val="002F10E7"/>
    <w:rsid w:val="002F69E4"/>
    <w:rsid w:val="00300A98"/>
    <w:rsid w:val="0030724A"/>
    <w:rsid w:val="00316CE4"/>
    <w:rsid w:val="00317E9B"/>
    <w:rsid w:val="00323C3F"/>
    <w:rsid w:val="003279A4"/>
    <w:rsid w:val="00337114"/>
    <w:rsid w:val="0035004C"/>
    <w:rsid w:val="003571C8"/>
    <w:rsid w:val="00377A4E"/>
    <w:rsid w:val="00380148"/>
    <w:rsid w:val="00383057"/>
    <w:rsid w:val="0039657F"/>
    <w:rsid w:val="0039703C"/>
    <w:rsid w:val="003974BB"/>
    <w:rsid w:val="003A091E"/>
    <w:rsid w:val="003E4516"/>
    <w:rsid w:val="003E5D64"/>
    <w:rsid w:val="00403149"/>
    <w:rsid w:val="004037EF"/>
    <w:rsid w:val="00405BAD"/>
    <w:rsid w:val="00405E89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91DD6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06D2E"/>
    <w:rsid w:val="005106C0"/>
    <w:rsid w:val="00520EA1"/>
    <w:rsid w:val="005247B7"/>
    <w:rsid w:val="005324B1"/>
    <w:rsid w:val="005372FA"/>
    <w:rsid w:val="00537747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0D6C"/>
    <w:rsid w:val="00663536"/>
    <w:rsid w:val="006648D4"/>
    <w:rsid w:val="0066568E"/>
    <w:rsid w:val="00673F18"/>
    <w:rsid w:val="00676CEB"/>
    <w:rsid w:val="00683A86"/>
    <w:rsid w:val="0069300B"/>
    <w:rsid w:val="006A4C72"/>
    <w:rsid w:val="006C14BD"/>
    <w:rsid w:val="006C56BE"/>
    <w:rsid w:val="006D65F8"/>
    <w:rsid w:val="006D7C49"/>
    <w:rsid w:val="006F4D23"/>
    <w:rsid w:val="007175B9"/>
    <w:rsid w:val="007215A9"/>
    <w:rsid w:val="007253E8"/>
    <w:rsid w:val="00735140"/>
    <w:rsid w:val="0073645E"/>
    <w:rsid w:val="007366E5"/>
    <w:rsid w:val="00745196"/>
    <w:rsid w:val="00751724"/>
    <w:rsid w:val="00755346"/>
    <w:rsid w:val="00764C8A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53784"/>
    <w:rsid w:val="00867081"/>
    <w:rsid w:val="008978E8"/>
    <w:rsid w:val="008A02C4"/>
    <w:rsid w:val="008A20D9"/>
    <w:rsid w:val="008A49A0"/>
    <w:rsid w:val="008A6538"/>
    <w:rsid w:val="008D4FC8"/>
    <w:rsid w:val="008D5A80"/>
    <w:rsid w:val="008E5483"/>
    <w:rsid w:val="008F4532"/>
    <w:rsid w:val="00900D8A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079"/>
    <w:rsid w:val="009D4209"/>
    <w:rsid w:val="009D449D"/>
    <w:rsid w:val="009E62E6"/>
    <w:rsid w:val="009E65EC"/>
    <w:rsid w:val="009F2058"/>
    <w:rsid w:val="009F391D"/>
    <w:rsid w:val="00A01E51"/>
    <w:rsid w:val="00A1144C"/>
    <w:rsid w:val="00A1329C"/>
    <w:rsid w:val="00A25023"/>
    <w:rsid w:val="00A2760D"/>
    <w:rsid w:val="00A42CE4"/>
    <w:rsid w:val="00A564F4"/>
    <w:rsid w:val="00A56B81"/>
    <w:rsid w:val="00A6314E"/>
    <w:rsid w:val="00A7327D"/>
    <w:rsid w:val="00A77B4D"/>
    <w:rsid w:val="00A8052D"/>
    <w:rsid w:val="00A85ED3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5953"/>
    <w:rsid w:val="00B112B1"/>
    <w:rsid w:val="00B1221A"/>
    <w:rsid w:val="00B204FE"/>
    <w:rsid w:val="00B25746"/>
    <w:rsid w:val="00B421B4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32AF"/>
    <w:rsid w:val="00BD2DD6"/>
    <w:rsid w:val="00BD55EE"/>
    <w:rsid w:val="00C004B4"/>
    <w:rsid w:val="00C0155C"/>
    <w:rsid w:val="00C23220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F31C0"/>
    <w:rsid w:val="00D0113A"/>
    <w:rsid w:val="00D046EF"/>
    <w:rsid w:val="00D0493E"/>
    <w:rsid w:val="00D10DBF"/>
    <w:rsid w:val="00D15AE0"/>
    <w:rsid w:val="00D22E33"/>
    <w:rsid w:val="00D26E1B"/>
    <w:rsid w:val="00D35BBD"/>
    <w:rsid w:val="00D37FAD"/>
    <w:rsid w:val="00D40A43"/>
    <w:rsid w:val="00D5184A"/>
    <w:rsid w:val="00D5627D"/>
    <w:rsid w:val="00D6600D"/>
    <w:rsid w:val="00D70757"/>
    <w:rsid w:val="00D728D5"/>
    <w:rsid w:val="00D73C98"/>
    <w:rsid w:val="00D75F35"/>
    <w:rsid w:val="00D77483"/>
    <w:rsid w:val="00D7797C"/>
    <w:rsid w:val="00D83EA1"/>
    <w:rsid w:val="00D85CA4"/>
    <w:rsid w:val="00D85E79"/>
    <w:rsid w:val="00D86C18"/>
    <w:rsid w:val="00DB0B61"/>
    <w:rsid w:val="00DB6630"/>
    <w:rsid w:val="00DD2D34"/>
    <w:rsid w:val="00DD467E"/>
    <w:rsid w:val="00DE136D"/>
    <w:rsid w:val="00DE1FC1"/>
    <w:rsid w:val="00DE3B8F"/>
    <w:rsid w:val="00DE4136"/>
    <w:rsid w:val="00DE4550"/>
    <w:rsid w:val="00DE6534"/>
    <w:rsid w:val="00DE6556"/>
    <w:rsid w:val="00DF0F24"/>
    <w:rsid w:val="00DF7CF5"/>
    <w:rsid w:val="00DF7F4F"/>
    <w:rsid w:val="00E066EE"/>
    <w:rsid w:val="00E07D28"/>
    <w:rsid w:val="00E11D5E"/>
    <w:rsid w:val="00E30CB9"/>
    <w:rsid w:val="00E379DC"/>
    <w:rsid w:val="00E46808"/>
    <w:rsid w:val="00E471AB"/>
    <w:rsid w:val="00E5521B"/>
    <w:rsid w:val="00E61D86"/>
    <w:rsid w:val="00E61FB1"/>
    <w:rsid w:val="00E63862"/>
    <w:rsid w:val="00E665C1"/>
    <w:rsid w:val="00E72DA3"/>
    <w:rsid w:val="00E97BD9"/>
    <w:rsid w:val="00EA3965"/>
    <w:rsid w:val="00EE0848"/>
    <w:rsid w:val="00EE4727"/>
    <w:rsid w:val="00F03B1E"/>
    <w:rsid w:val="00F03F2C"/>
    <w:rsid w:val="00F1202D"/>
    <w:rsid w:val="00F217AB"/>
    <w:rsid w:val="00F25AA0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8E4"/>
    <w:rsid w:val="00FA4C84"/>
    <w:rsid w:val="00FB0F18"/>
    <w:rsid w:val="00FC5511"/>
    <w:rsid w:val="00FE18B2"/>
    <w:rsid w:val="00FE7443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55CD37"/>
  <w15:chartTrackingRefBased/>
  <w15:docId w15:val="{9E0D7B84-97C6-4ACF-856D-66B03A85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E89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jsgrdq">
    <w:name w:val="jsgrdq"/>
    <w:basedOn w:val="DefaultParagraphFont"/>
    <w:rsid w:val="00107BA9"/>
  </w:style>
  <w:style w:type="paragraph" w:styleId="ListParagraph">
    <w:name w:val="List Paragraph"/>
    <w:basedOn w:val="Normal"/>
    <w:uiPriority w:val="34"/>
    <w:unhideWhenUsed/>
    <w:rsid w:val="00252DE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47"/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character" w:styleId="Hyperlink">
    <w:name w:val="Hyperlink"/>
    <w:basedOn w:val="DefaultParagraphFont"/>
    <w:uiPriority w:val="99"/>
    <w:unhideWhenUsed/>
    <w:rsid w:val="00537747"/>
    <w:rPr>
      <w:color w:val="886288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774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115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q61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953B5D13D54903BA912EB6194FE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7759D-8A32-473B-AB41-DF24708EAA4D}"/>
      </w:docPartPr>
      <w:docPartBody>
        <w:p w:rsidR="004C0204" w:rsidRDefault="00636DD0">
          <w:pPr>
            <w:pStyle w:val="C1953B5D13D54903BA912EB6194FE43C"/>
          </w:pPr>
          <w:r w:rsidRPr="00D85CA4">
            <w:t>Objective</w:t>
          </w:r>
        </w:p>
      </w:docPartBody>
    </w:docPart>
    <w:docPart>
      <w:docPartPr>
        <w:name w:val="148A02DA87634283B12B4C69DADBF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1229C-FD6E-44A2-80FE-1C5E0F94606C}"/>
      </w:docPartPr>
      <w:docPartBody>
        <w:p w:rsidR="004C0204" w:rsidRDefault="00636DD0">
          <w:pPr>
            <w:pStyle w:val="148A02DA87634283B12B4C69DADBF5E2"/>
          </w:pPr>
          <w:r w:rsidRPr="00565B06">
            <w:t>Education</w:t>
          </w:r>
        </w:p>
      </w:docPartBody>
    </w:docPart>
    <w:docPart>
      <w:docPartPr>
        <w:name w:val="376EC27E65D5431DAA2F46930A560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FFB55-20CE-4740-AD6A-3B2483A2004C}"/>
      </w:docPartPr>
      <w:docPartBody>
        <w:p w:rsidR="007D0132" w:rsidRDefault="003771D8" w:rsidP="003771D8">
          <w:pPr>
            <w:pStyle w:val="376EC27E65D5431DAA2F46930A5600F0"/>
          </w:pPr>
          <w:r w:rsidRPr="009D0878">
            <w:t>Address</w:t>
          </w:r>
        </w:p>
      </w:docPartBody>
    </w:docPart>
    <w:docPart>
      <w:docPartPr>
        <w:name w:val="DADB46A3F0A3438EB370C13FD3680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2B4CD-8A78-44B0-8949-4D1DE25EC70A}"/>
      </w:docPartPr>
      <w:docPartBody>
        <w:p w:rsidR="007D0132" w:rsidRDefault="003771D8" w:rsidP="003771D8">
          <w:pPr>
            <w:pStyle w:val="DADB46A3F0A3438EB370C13FD3680471"/>
          </w:pPr>
          <w:r w:rsidRPr="009D0878">
            <w:t>Phone</w:t>
          </w:r>
        </w:p>
      </w:docPartBody>
    </w:docPart>
    <w:docPart>
      <w:docPartPr>
        <w:name w:val="B4D04F799A6E485C8C6E37FB9F6BB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B4F51-3CA3-4A9D-9D4E-22A1F1D57A5A}"/>
      </w:docPartPr>
      <w:docPartBody>
        <w:p w:rsidR="007D0132" w:rsidRDefault="003771D8" w:rsidP="003771D8">
          <w:pPr>
            <w:pStyle w:val="B4D04F799A6E485C8C6E37FB9F6BBAD2"/>
          </w:pPr>
          <w:r w:rsidRPr="009D0878">
            <w:t>Email</w:t>
          </w:r>
        </w:p>
      </w:docPartBody>
    </w:docPart>
    <w:docPart>
      <w:docPartPr>
        <w:name w:val="F83500D6C34B455A8587DFD661282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B995B-CAE1-4AEF-828B-EF64A8D19531}"/>
      </w:docPartPr>
      <w:docPartBody>
        <w:p w:rsidR="00000000" w:rsidRDefault="00085185" w:rsidP="00085185">
          <w:pPr>
            <w:pStyle w:val="F83500D6C34B455A8587DFD661282DDB"/>
          </w:pPr>
          <w:r w:rsidRPr="009D0878">
            <w:t>Address</w:t>
          </w:r>
        </w:p>
      </w:docPartBody>
    </w:docPart>
    <w:docPart>
      <w:docPartPr>
        <w:name w:val="ED758FA3DF8C4BD4B5345899B06D0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1B5EF-88D1-4B4F-9B07-CF4F504AD5B4}"/>
      </w:docPartPr>
      <w:docPartBody>
        <w:p w:rsidR="00000000" w:rsidRDefault="00085185" w:rsidP="00085185">
          <w:pPr>
            <w:pStyle w:val="ED758FA3DF8C4BD4B5345899B06D0149"/>
          </w:pPr>
          <w:r w:rsidRPr="009D0878">
            <w:t>Phone</w:t>
          </w:r>
        </w:p>
      </w:docPartBody>
    </w:docPart>
    <w:docPart>
      <w:docPartPr>
        <w:name w:val="662BBC2E0D5145FEA83D5066D38E1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EF55A-44E8-4A9E-B1AC-0A7CBAA0781F}"/>
      </w:docPartPr>
      <w:docPartBody>
        <w:p w:rsidR="00000000" w:rsidRDefault="00085185" w:rsidP="00085185">
          <w:pPr>
            <w:pStyle w:val="662BBC2E0D5145FEA83D5066D38E17DD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04"/>
    <w:rsid w:val="00085185"/>
    <w:rsid w:val="000E7158"/>
    <w:rsid w:val="0015753C"/>
    <w:rsid w:val="00193E17"/>
    <w:rsid w:val="00293934"/>
    <w:rsid w:val="002B5579"/>
    <w:rsid w:val="00332D27"/>
    <w:rsid w:val="003771D8"/>
    <w:rsid w:val="003E4810"/>
    <w:rsid w:val="004C0204"/>
    <w:rsid w:val="00614E33"/>
    <w:rsid w:val="00636DD0"/>
    <w:rsid w:val="00687F84"/>
    <w:rsid w:val="006A26A9"/>
    <w:rsid w:val="007D0132"/>
    <w:rsid w:val="008E458A"/>
    <w:rsid w:val="00BE59B9"/>
    <w:rsid w:val="00E91AE6"/>
    <w:rsid w:val="00EB73D8"/>
    <w:rsid w:val="00F1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C8E4E93D4C44CD83CFB703EA51C915">
    <w:name w:val="CEC8E4E93D4C44CD83CFB703EA51C915"/>
  </w:style>
  <w:style w:type="paragraph" w:customStyle="1" w:styleId="040B14C1D708436F816933C741725B42">
    <w:name w:val="040B14C1D708436F816933C741725B42"/>
  </w:style>
  <w:style w:type="paragraph" w:customStyle="1" w:styleId="6C5512E3BBD048AA87292EDC371BD46D">
    <w:name w:val="6C5512E3BBD048AA87292EDC371BD46D"/>
  </w:style>
  <w:style w:type="paragraph" w:customStyle="1" w:styleId="C1953B5D13D54903BA912EB6194FE43C">
    <w:name w:val="C1953B5D13D54903BA912EB6194FE43C"/>
  </w:style>
  <w:style w:type="paragraph" w:customStyle="1" w:styleId="148A02DA87634283B12B4C69DADBF5E2">
    <w:name w:val="148A02DA87634283B12B4C69DADBF5E2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E268E98B7E04B7282BDD737D15E7692">
    <w:name w:val="4E268E98B7E04B7282BDD737D15E7692"/>
  </w:style>
  <w:style w:type="paragraph" w:customStyle="1" w:styleId="B6A778E0936842AB8FECC234D844FAB3">
    <w:name w:val="B6A778E0936842AB8FECC234D844FAB3"/>
    <w:rsid w:val="003771D8"/>
  </w:style>
  <w:style w:type="paragraph" w:customStyle="1" w:styleId="4190EDA8BA6D4EABAB0A41F62F1192A5">
    <w:name w:val="4190EDA8BA6D4EABAB0A41F62F1192A5"/>
    <w:rsid w:val="003771D8"/>
  </w:style>
  <w:style w:type="paragraph" w:customStyle="1" w:styleId="1BB1DED1AA7848219BDD018299CC8823">
    <w:name w:val="1BB1DED1AA7848219BDD018299CC8823"/>
    <w:rsid w:val="003771D8"/>
  </w:style>
  <w:style w:type="paragraph" w:customStyle="1" w:styleId="376EC27E65D5431DAA2F46930A5600F0">
    <w:name w:val="376EC27E65D5431DAA2F46930A5600F0"/>
    <w:rsid w:val="003771D8"/>
  </w:style>
  <w:style w:type="paragraph" w:customStyle="1" w:styleId="DADB46A3F0A3438EB370C13FD3680471">
    <w:name w:val="DADB46A3F0A3438EB370C13FD3680471"/>
    <w:rsid w:val="003771D8"/>
  </w:style>
  <w:style w:type="paragraph" w:customStyle="1" w:styleId="B4D04F799A6E485C8C6E37FB9F6BBAD2">
    <w:name w:val="B4D04F799A6E485C8C6E37FB9F6BBAD2"/>
    <w:rsid w:val="003771D8"/>
  </w:style>
  <w:style w:type="paragraph" w:customStyle="1" w:styleId="2D99C033DE4F49CBA77E2416DF5C6700">
    <w:name w:val="2D99C033DE4F49CBA77E2416DF5C6700"/>
    <w:rsid w:val="007D0132"/>
  </w:style>
  <w:style w:type="paragraph" w:customStyle="1" w:styleId="F83500D6C34B455A8587DFD661282DDB">
    <w:name w:val="F83500D6C34B455A8587DFD661282DDB"/>
    <w:rsid w:val="00085185"/>
  </w:style>
  <w:style w:type="paragraph" w:customStyle="1" w:styleId="ED758FA3DF8C4BD4B5345899B06D0149">
    <w:name w:val="ED758FA3DF8C4BD4B5345899B06D0149"/>
    <w:rsid w:val="00085185"/>
  </w:style>
  <w:style w:type="paragraph" w:customStyle="1" w:styleId="662BBC2E0D5145FEA83D5066D38E17DD">
    <w:name w:val="662BBC2E0D5145FEA83D5066D38E17DD"/>
    <w:rsid w:val="00085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Nazimabad # 2, Karachi</CompanyAddress>
  <CompanyPhone>+92(333) 1374543</CompanyPhone>
  <CompanyFax/>
  <CompanyEmail>Haseebqureshi.aha@gmail.com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7FD8099B-A315-4BCA-BF02-11E440602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6</TotalTime>
  <Pages>2</Pages>
  <Words>197</Words>
  <Characters>1373</Characters>
  <Application>Microsoft Office Word</Application>
  <DocSecurity>0</DocSecurity>
  <Lines>68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 ALI</dc:creator>
  <cp:keywords/>
  <dc:description/>
  <cp:lastModifiedBy>ABDUL HASEEB ALI</cp:lastModifiedBy>
  <cp:revision>4</cp:revision>
  <dcterms:created xsi:type="dcterms:W3CDTF">2024-06-10T20:48:00Z</dcterms:created>
  <dcterms:modified xsi:type="dcterms:W3CDTF">2024-06-17T11:44:00Z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847ff3d8de88313291e95f9910ea96bc70d7a74d5e2aed433a2bc1856067e18d</vt:lpwstr>
  </property>
</Properties>
</file>