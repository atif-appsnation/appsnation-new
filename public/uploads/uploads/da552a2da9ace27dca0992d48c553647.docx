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6B506" w14:textId="7CFC2B5F" w:rsidR="002021A0" w:rsidRPr="002021A0" w:rsidRDefault="00A171E5" w:rsidP="00293782">
      <w:pPr>
        <w:pStyle w:val="Graphicsanchor"/>
      </w:pPr>
      <w:r>
        <w:rPr>
          <w:rFonts w:ascii="Lato" w:hAnsi="Lato"/>
          <w:noProof/>
        </w:rPr>
        <mc:AlternateContent>
          <mc:Choice Requires="wpg">
            <w:drawing>
              <wp:anchor distT="0" distB="0" distL="114300" distR="114300" simplePos="0" relativeHeight="251645966" behindDoc="1" locked="1" layoutInCell="1" allowOverlap="1" wp14:anchorId="0B27837B" wp14:editId="777CE36B">
                <wp:simplePos x="0" y="0"/>
                <wp:positionH relativeFrom="column">
                  <wp:posOffset>-6985</wp:posOffset>
                </wp:positionH>
                <wp:positionV relativeFrom="page">
                  <wp:posOffset>1316990</wp:posOffset>
                </wp:positionV>
                <wp:extent cx="6904990" cy="8284210"/>
                <wp:effectExtent l="0" t="0" r="29210" b="21590"/>
                <wp:wrapNone/>
                <wp:docPr id="1537361565" name="Group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904990" cy="8284210"/>
                          <a:chOff x="-13665" y="0"/>
                          <a:chExt cx="6914199" cy="8284464"/>
                        </a:xfrm>
                      </wpg:grpSpPr>
                      <wps:wsp>
                        <wps:cNvPr id="1216285078" name="Straight Connector 2085858823"/>
                        <wps:cNvCnPr/>
                        <wps:spPr>
                          <a:xfrm>
                            <a:off x="1925781" y="0"/>
                            <a:ext cx="0" cy="8284464"/>
                          </a:xfrm>
                          <a:prstGeom prst="line">
                            <a:avLst/>
                          </a:prstGeom>
                          <a:ln w="9525">
                            <a:solidFill>
                              <a:schemeClr val="bg1">
                                <a:lumMod val="75000"/>
                              </a:schemeClr>
                            </a:solidFill>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1106895002" name="Straight Connector 2096820366"/>
                        <wps:cNvCnPr/>
                        <wps:spPr>
                          <a:xfrm flipH="1">
                            <a:off x="-11151" y="1400194"/>
                            <a:ext cx="1855024" cy="0"/>
                          </a:xfrm>
                          <a:prstGeom prst="line">
                            <a:avLst/>
                          </a:prstGeom>
                          <a:ln w="9525">
                            <a:solidFill>
                              <a:schemeClr val="bg1">
                                <a:lumMod val="75000"/>
                              </a:schemeClr>
                            </a:solidFill>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827741930" name="Straight Connector 1527090328"/>
                        <wps:cNvCnPr/>
                        <wps:spPr>
                          <a:xfrm flipH="1">
                            <a:off x="-13665" y="3397278"/>
                            <a:ext cx="1856232" cy="0"/>
                          </a:xfrm>
                          <a:prstGeom prst="line">
                            <a:avLst/>
                          </a:prstGeom>
                          <a:ln w="9525">
                            <a:solidFill>
                              <a:schemeClr val="bg1">
                                <a:lumMod val="75000"/>
                              </a:schemeClr>
                            </a:solidFill>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443804595" name="Straight Connector 421057134"/>
                        <wps:cNvCnPr/>
                        <wps:spPr>
                          <a:xfrm flipH="1">
                            <a:off x="2001981" y="1669473"/>
                            <a:ext cx="4898553" cy="0"/>
                          </a:xfrm>
                          <a:prstGeom prst="line">
                            <a:avLst/>
                          </a:prstGeom>
                          <a:ln w="9525">
                            <a:solidFill>
                              <a:schemeClr val="bg1">
                                <a:lumMod val="75000"/>
                              </a:schemeClr>
                            </a:solidFill>
                            <a:headEnd type="none"/>
                            <a:tailEnd type="non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3092DC4" id="Group 16" o:spid="_x0000_s1026" alt="&quot;&quot;" style="position:absolute;margin-left:-.55pt;margin-top:103.7pt;width:543.7pt;height:652.3pt;z-index:-251670514;mso-position-vertical-relative:page;mso-width-relative:margin;mso-height-relative:margin" coordorigin="-136" coordsize="6914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">
                <v:line id="Straight Connector 2085858823" o:spid="_x0000_s1027" style="position:absolute;visibility:visible;mso-wrap-style:square" from="19257,0" to="19257,82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" strokecolor="#bfbfbf [2412]">
                  <v:stroke joinstyle="miter"/>
                </v:line>
                <v:line id="Straight Connector 2096820366" o:spid="_x0000_s1028" style="position:absolute;flip:x;visibility:visible;mso-wrap-style:square" from="-111,14001" to="18438,14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" strokecolor="#bfbfbf [2412]">
                  <v:stroke joinstyle="miter"/>
                </v:line>
                <v:line id="Straight Connector 1527090328" o:spid="_x0000_s1029" style="position:absolute;flip:x;visibility:visible;mso-wrap-style:square" from="-136,33972" to="18425,33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" strokecolor="#bfbfbf [2412]">
                  <v:stroke joinstyle="miter"/>
                </v:line>
                <v:line id="Straight Connector 421057134" o:spid="_x0000_s1030" style="position:absolute;flip:x;visibility:visible;mso-wrap-style:square" from="20019,16694" to="69005,16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" strokecolor="#bfbfbf [2412]">
                  <v:stroke joinstyle="miter"/>
                </v:line>
                <w10:wrap anchory="page"/>
                <w10:anchorlock/>
              </v:group>
            </w:pict>
          </mc:Fallback>
        </mc:AlternateContent>
      </w:r>
      <w:r w:rsidR="002021A0" w:rsidRPr="002021A0">
        <w:rPr>
          <w:noProof/>
        </w:rPr>
        <mc:AlternateContent>
          <mc:Choice Requires="wps">
            <w:drawing>
              <wp:anchor distT="0" distB="0" distL="114300" distR="114300" simplePos="0" relativeHeight="251644941" behindDoc="0" locked="1" layoutInCell="1" allowOverlap="1" wp14:anchorId="4CCEA3D5" wp14:editId="2057467F">
                <wp:simplePos x="0" y="0"/>
                <wp:positionH relativeFrom="margin">
                  <wp:align>left</wp:align>
                </wp:positionH>
                <wp:positionV relativeFrom="margin">
                  <wp:align>bottom</wp:align>
                </wp:positionV>
                <wp:extent cx="1810385" cy="6815455"/>
                <wp:effectExtent l="0" t="0" r="0" b="4445"/>
                <wp:wrapNone/>
                <wp:docPr id="22" name="Text Box 22"/>
                <wp:cNvGraphicFramePr/>
                <a:graphic xmlns:a="http://schemas.openxmlformats.org/drawingml/2006/main">
                  <a:graphicData uri="http://schemas.microsoft.com/office/word/2010/wordprocessingShape">
                    <wps:wsp>
                      <wps:cNvSpPr txBox="1"/>
                      <wps:spPr>
                        <a:xfrm>
                          <a:off x="0" y="0"/>
                          <a:ext cx="1810385" cy="681592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86F91A" w14:textId="7260080F" w:rsidR="002021A0" w:rsidRPr="00293782" w:rsidRDefault="00293782" w:rsidP="00293782">
                            <w:pPr>
                              <w:pStyle w:val="Heading2"/>
                            </w:pPr>
                            <w:r w:rsidRPr="00293782">
                              <w:t>Education</w:t>
                            </w:r>
                            <w:r w:rsidR="001C4A07">
                              <w:t xml:space="preserve"> </w:t>
                            </w:r>
                          </w:p>
                          <w:p w14:paraId="540F1A0F" w14:textId="2DD1FDC3" w:rsidR="002021A0" w:rsidRDefault="00007D42" w:rsidP="00293782">
                            <w:pPr>
                              <w:pStyle w:val="Heading4"/>
                            </w:pPr>
                            <w:r>
                              <w:t>master</w:t>
                            </w:r>
                            <w:r w:rsidR="00293782" w:rsidRPr="00293782">
                              <w:t>’s Degree</w:t>
                            </w:r>
                          </w:p>
                          <w:p w14:paraId="41447366" w14:textId="6FF13F3F" w:rsidR="00007D42" w:rsidRPr="00007D42" w:rsidRDefault="00007D42" w:rsidP="00007D42">
                            <w:r>
                              <w:t>Wine Management</w:t>
                            </w:r>
                          </w:p>
                          <w:p w14:paraId="62679374" w14:textId="35CA3874" w:rsidR="002021A0" w:rsidRPr="001C4A07" w:rsidRDefault="00007D42" w:rsidP="00293782">
                            <w:r w:rsidRPr="001C4A07">
                              <w:t>Technical University, Moldova</w:t>
                            </w:r>
                          </w:p>
                          <w:p w14:paraId="3A90B975" w14:textId="16ACCC4F" w:rsidR="002021A0" w:rsidRPr="001C4A07" w:rsidRDefault="00293782" w:rsidP="00293782">
                            <w:r w:rsidRPr="001C4A07">
                              <w:t>20</w:t>
                            </w:r>
                            <w:r w:rsidR="00007D42" w:rsidRPr="001C4A07">
                              <w:t>15</w:t>
                            </w:r>
                            <w:r w:rsidRPr="001C4A07">
                              <w:t xml:space="preserve"> – 20</w:t>
                            </w:r>
                            <w:r w:rsidR="00007D42" w:rsidRPr="001C4A07">
                              <w:t>17</w:t>
                            </w:r>
                          </w:p>
                          <w:p w14:paraId="5D27A20E" w14:textId="77777777" w:rsidR="002021A0" w:rsidRPr="00293782" w:rsidRDefault="002021A0" w:rsidP="00293782"/>
                          <w:p w14:paraId="5480EA25" w14:textId="4DE51B6A" w:rsidR="002021A0" w:rsidRDefault="00007D42" w:rsidP="00293782">
                            <w:pPr>
                              <w:pStyle w:val="Heading4"/>
                            </w:pPr>
                            <w:r>
                              <w:t>bachelor</w:t>
                            </w:r>
                            <w:r w:rsidR="00293782" w:rsidRPr="00293782">
                              <w:t>’s Degree</w:t>
                            </w:r>
                          </w:p>
                          <w:p w14:paraId="2B0469DA" w14:textId="4B4A86DF" w:rsidR="00007D42" w:rsidRPr="00007D42" w:rsidRDefault="00007D42" w:rsidP="00007D42">
                            <w:r>
                              <w:t>Engineering</w:t>
                            </w:r>
                          </w:p>
                          <w:p w14:paraId="70A37F54" w14:textId="0361983D" w:rsidR="002021A0" w:rsidRPr="001C4A07" w:rsidRDefault="00007D42" w:rsidP="00293782">
                            <w:r w:rsidRPr="001C4A07">
                              <w:t>Technical University, Moldova</w:t>
                            </w:r>
                          </w:p>
                          <w:p w14:paraId="4B58BD50" w14:textId="239AAF15" w:rsidR="002021A0" w:rsidRPr="001C4A07" w:rsidRDefault="00293782" w:rsidP="00293782">
                            <w:r w:rsidRPr="001C4A07">
                              <w:t>20</w:t>
                            </w:r>
                            <w:r w:rsidR="00007D42" w:rsidRPr="001C4A07">
                              <w:t>10</w:t>
                            </w:r>
                            <w:r w:rsidRPr="001C4A07">
                              <w:t xml:space="preserve"> – 20</w:t>
                            </w:r>
                            <w:r w:rsidR="00007D42" w:rsidRPr="001C4A07">
                              <w:t>15</w:t>
                            </w:r>
                          </w:p>
                          <w:p w14:paraId="26639362" w14:textId="77777777" w:rsidR="002021A0" w:rsidRDefault="002021A0" w:rsidP="00293782"/>
                          <w:p w14:paraId="34CCE4EE" w14:textId="77777777" w:rsidR="00ED6B88" w:rsidRDefault="00ED6B88" w:rsidP="00293782">
                            <w:pPr>
                              <w:rPr>
                                <w:b/>
                                <w:bCs/>
                                <w:sz w:val="20"/>
                                <w:szCs w:val="28"/>
                              </w:rPr>
                            </w:pPr>
                          </w:p>
                          <w:p w14:paraId="77F734B2" w14:textId="1A43C442" w:rsidR="00ED6B88" w:rsidRPr="00ED6B88" w:rsidRDefault="00ED6B88" w:rsidP="00293782">
                            <w:pPr>
                              <w:rPr>
                                <w:b/>
                                <w:bCs/>
                                <w:sz w:val="20"/>
                                <w:szCs w:val="28"/>
                              </w:rPr>
                            </w:pPr>
                            <w:r w:rsidRPr="00ED6B88">
                              <w:rPr>
                                <w:b/>
                                <w:bCs/>
                                <w:sz w:val="20"/>
                                <w:szCs w:val="28"/>
                              </w:rPr>
                              <w:t>CERTIFICATIONS</w:t>
                            </w:r>
                          </w:p>
                          <w:p w14:paraId="5519F0F7" w14:textId="086A9CFC" w:rsidR="002021A0" w:rsidRPr="00293782" w:rsidRDefault="001C4A07" w:rsidP="00293782">
                            <w:pPr>
                              <w:pStyle w:val="Heading4"/>
                            </w:pPr>
                            <w:r>
                              <w:t>QA Certification course</w:t>
                            </w:r>
                          </w:p>
                          <w:p w14:paraId="5F3E0FD1" w14:textId="64290023" w:rsidR="002021A0" w:rsidRPr="00293782" w:rsidRDefault="001C4A07" w:rsidP="00293782">
                            <w:r>
                              <w:t>IT Step Academy, Moldova</w:t>
                            </w:r>
                          </w:p>
                          <w:p w14:paraId="6AF1A7D4" w14:textId="4A58FEE3" w:rsidR="002021A0" w:rsidRDefault="00293782" w:rsidP="00293782">
                            <w:r w:rsidRPr="001C4A07">
                              <w:t>20</w:t>
                            </w:r>
                            <w:r w:rsidR="001C4A07" w:rsidRPr="001C4A07">
                              <w:t>20-2021</w:t>
                            </w:r>
                          </w:p>
                          <w:p w14:paraId="11E9E881" w14:textId="77777777" w:rsidR="00ED6B88" w:rsidRDefault="00ED6B88" w:rsidP="00293782"/>
                          <w:p w14:paraId="2FD29DC3" w14:textId="37260506" w:rsidR="00ED6B88" w:rsidRPr="00293782" w:rsidRDefault="00ED6B88" w:rsidP="00ED6B88">
                            <w:pPr>
                              <w:pStyle w:val="Heading4"/>
                            </w:pPr>
                            <w:r>
                              <w:t>TestCAFE AUTOMATION course</w:t>
                            </w:r>
                          </w:p>
                          <w:p w14:paraId="3DFB0CD8" w14:textId="249E96CB" w:rsidR="00ED6B88" w:rsidRPr="00293782" w:rsidRDefault="00ED6B88" w:rsidP="00ED6B88">
                            <w:r>
                              <w:t>Udemy</w:t>
                            </w:r>
                          </w:p>
                          <w:p w14:paraId="183E79C8" w14:textId="6F010C7C" w:rsidR="00ED6B88" w:rsidRDefault="00ED6B88" w:rsidP="00ED6B88">
                            <w:r>
                              <w:t>2023</w:t>
                            </w:r>
                          </w:p>
                          <w:p w14:paraId="2518ADDA" w14:textId="77777777" w:rsidR="00ED6B88" w:rsidRDefault="00ED6B88" w:rsidP="00ED6B88"/>
                          <w:p w14:paraId="172F7DA8" w14:textId="6D14D958" w:rsidR="00ED6B88" w:rsidRPr="00293782" w:rsidRDefault="00ED6B88" w:rsidP="00ED6B88">
                            <w:pPr>
                              <w:pStyle w:val="Heading4"/>
                            </w:pPr>
                            <w:r>
                              <w:t>cypress automation course</w:t>
                            </w:r>
                          </w:p>
                          <w:p w14:paraId="13F465E8" w14:textId="01DCBA84" w:rsidR="00ED6B88" w:rsidRPr="00293782" w:rsidRDefault="00ED6B88" w:rsidP="00ED6B88">
                            <w:r>
                              <w:t>Udemy</w:t>
                            </w:r>
                          </w:p>
                          <w:p w14:paraId="26549D9E" w14:textId="2D9DB3C1" w:rsidR="00ED6B88" w:rsidRDefault="00ED6B88" w:rsidP="00ED6B88">
                            <w:r>
                              <w:t>2024</w:t>
                            </w:r>
                          </w:p>
                          <w:p w14:paraId="7430655E" w14:textId="77777777" w:rsidR="00ED6B88" w:rsidRDefault="00ED6B88" w:rsidP="00ED6B88"/>
                          <w:p w14:paraId="0AE28D36" w14:textId="58534A28" w:rsidR="00ED6B88" w:rsidRPr="00293782" w:rsidRDefault="00ED6B88" w:rsidP="00ED6B88">
                            <w:pPr>
                              <w:pStyle w:val="Heading4"/>
                            </w:pPr>
                            <w:r>
                              <w:t>istqb foundation level</w:t>
                            </w:r>
                          </w:p>
                          <w:p w14:paraId="30501361" w14:textId="70760FB8" w:rsidR="00ED6B88" w:rsidRPr="00293782" w:rsidRDefault="00ED6B88" w:rsidP="00ED6B88">
                            <w:r>
                              <w:t>In Progress</w:t>
                            </w:r>
                          </w:p>
                          <w:p w14:paraId="0B044403" w14:textId="3C3A8536" w:rsidR="00ED6B88" w:rsidRDefault="00ED6B88" w:rsidP="00ED6B88">
                            <w:r>
                              <w:t>(Expected 2025)</w:t>
                            </w:r>
                          </w:p>
                          <w:p w14:paraId="457E3F35" w14:textId="77777777" w:rsidR="00ED6B88" w:rsidRDefault="00ED6B88" w:rsidP="00ED6B88"/>
                          <w:p w14:paraId="4E95B566" w14:textId="77777777" w:rsidR="00ED6B88" w:rsidRDefault="00ED6B88" w:rsidP="00ED6B88"/>
                          <w:p w14:paraId="660D0075" w14:textId="623F842B" w:rsidR="00ED6B88" w:rsidRDefault="00ED6B88" w:rsidP="00ED6B88">
                            <w:pPr>
                              <w:rPr>
                                <w:b/>
                                <w:bCs/>
                                <w:sz w:val="20"/>
                                <w:szCs w:val="28"/>
                              </w:rPr>
                            </w:pPr>
                            <w:r>
                              <w:rPr>
                                <w:b/>
                                <w:bCs/>
                                <w:sz w:val="20"/>
                                <w:szCs w:val="28"/>
                              </w:rPr>
                              <w:t>LANGUAGES</w:t>
                            </w:r>
                          </w:p>
                          <w:p w14:paraId="66CD06BD" w14:textId="77777777" w:rsidR="00D410AD" w:rsidRPr="00D410AD" w:rsidRDefault="00D410AD" w:rsidP="00ED6B88">
                            <w:pPr>
                              <w:rPr>
                                <w:sz w:val="12"/>
                                <w:szCs w:val="18"/>
                              </w:rPr>
                            </w:pPr>
                          </w:p>
                          <w:p w14:paraId="0691BC7B" w14:textId="7D19EE04" w:rsidR="00ED6B88" w:rsidRDefault="004B547F" w:rsidP="00ED6B88">
                            <w:r>
                              <w:t>ROMANIAN</w:t>
                            </w:r>
                            <w:r w:rsidR="0020175D">
                              <w:t>: Fluent</w:t>
                            </w:r>
                          </w:p>
                          <w:p w14:paraId="18B6A539" w14:textId="6037D5E5" w:rsidR="0020175D" w:rsidRPr="001C4A07" w:rsidRDefault="004B547F" w:rsidP="00ED6B88">
                            <w:r>
                              <w:t>RUSSIAN</w:t>
                            </w:r>
                            <w:r w:rsidR="0020175D">
                              <w:t>: Fluent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CEA3D5" id="_x0000_t202" coordsize="21600,21600" o:spt="202" path="m,l,21600r21600,l21600,xe">
                <v:stroke joinstyle="miter"/>
                <v:path gradientshapeok="t" o:connecttype="rect"/>
              </v:shapetype>
              <v:shape id="Text Box 22" o:spid="_x0000_s1026" type="#_x0000_t202" style="position:absolute;margin-left:0;margin-top:0;width:142.55pt;height:536.65pt;z-index:251644941;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" filled="f" stroked="f">
                <v:textbox>
                  <w:txbxContent>
                    <w:p w14:paraId="0B86F91A" w14:textId="7260080F" w:rsidR="002021A0" w:rsidRPr="00293782" w:rsidRDefault="00293782" w:rsidP="00293782">
                      <w:pPr>
                        <w:pStyle w:val="Heading2"/>
                      </w:pPr>
                      <w:r w:rsidRPr="00293782">
                        <w:t>Education</w:t>
                      </w:r>
                      <w:r w:rsidR="001C4A07">
                        <w:t xml:space="preserve"> </w:t>
                      </w:r>
                    </w:p>
                    <w:p w14:paraId="540F1A0F" w14:textId="2DD1FDC3" w:rsidR="002021A0" w:rsidRDefault="00007D42" w:rsidP="00293782">
                      <w:pPr>
                        <w:pStyle w:val="Heading4"/>
                      </w:pPr>
                      <w:r>
                        <w:t>master</w:t>
                      </w:r>
                      <w:r w:rsidR="00293782" w:rsidRPr="00293782">
                        <w:t>’s Degree</w:t>
                      </w:r>
                    </w:p>
                    <w:p w14:paraId="41447366" w14:textId="6FF13F3F" w:rsidR="00007D42" w:rsidRPr="00007D42" w:rsidRDefault="00007D42" w:rsidP="00007D42">
                      <w:r>
                        <w:t>Wine Management</w:t>
                      </w:r>
                    </w:p>
                    <w:p w14:paraId="62679374" w14:textId="35CA3874" w:rsidR="002021A0" w:rsidRPr="001C4A07" w:rsidRDefault="00007D42" w:rsidP="00293782">
                      <w:r w:rsidRPr="001C4A07">
                        <w:t>Technical University, Moldova</w:t>
                      </w:r>
                    </w:p>
                    <w:p w14:paraId="3A90B975" w14:textId="16ACCC4F" w:rsidR="002021A0" w:rsidRPr="001C4A07" w:rsidRDefault="00293782" w:rsidP="00293782">
                      <w:r w:rsidRPr="001C4A07">
                        <w:t>20</w:t>
                      </w:r>
                      <w:r w:rsidR="00007D42" w:rsidRPr="001C4A07">
                        <w:t>15</w:t>
                      </w:r>
                      <w:r w:rsidRPr="001C4A07">
                        <w:t xml:space="preserve"> – 20</w:t>
                      </w:r>
                      <w:r w:rsidR="00007D42" w:rsidRPr="001C4A07">
                        <w:t>17</w:t>
                      </w:r>
                    </w:p>
                    <w:p w14:paraId="5D27A20E" w14:textId="77777777" w:rsidR="002021A0" w:rsidRPr="00293782" w:rsidRDefault="002021A0" w:rsidP="00293782"/>
                    <w:p w14:paraId="5480EA25" w14:textId="4DE51B6A" w:rsidR="002021A0" w:rsidRDefault="00007D42" w:rsidP="00293782">
                      <w:pPr>
                        <w:pStyle w:val="Heading4"/>
                      </w:pPr>
                      <w:r>
                        <w:t>bachelor</w:t>
                      </w:r>
                      <w:r w:rsidR="00293782" w:rsidRPr="00293782">
                        <w:t>’s Degree</w:t>
                      </w:r>
                    </w:p>
                    <w:p w14:paraId="2B0469DA" w14:textId="4B4A86DF" w:rsidR="00007D42" w:rsidRPr="00007D42" w:rsidRDefault="00007D42" w:rsidP="00007D42">
                      <w:r>
                        <w:t>Engineering</w:t>
                      </w:r>
                    </w:p>
                    <w:p w14:paraId="70A37F54" w14:textId="0361983D" w:rsidR="002021A0" w:rsidRPr="001C4A07" w:rsidRDefault="00007D42" w:rsidP="00293782">
                      <w:r w:rsidRPr="001C4A07">
                        <w:t>Technical University, Moldova</w:t>
                      </w:r>
                    </w:p>
                    <w:p w14:paraId="4B58BD50" w14:textId="239AAF15" w:rsidR="002021A0" w:rsidRPr="001C4A07" w:rsidRDefault="00293782" w:rsidP="00293782">
                      <w:r w:rsidRPr="001C4A07">
                        <w:t>20</w:t>
                      </w:r>
                      <w:r w:rsidR="00007D42" w:rsidRPr="001C4A07">
                        <w:t>10</w:t>
                      </w:r>
                      <w:r w:rsidRPr="001C4A07">
                        <w:t xml:space="preserve"> – 20</w:t>
                      </w:r>
                      <w:r w:rsidR="00007D42" w:rsidRPr="001C4A07">
                        <w:t>15</w:t>
                      </w:r>
                    </w:p>
                    <w:p w14:paraId="26639362" w14:textId="77777777" w:rsidR="002021A0" w:rsidRDefault="002021A0" w:rsidP="00293782"/>
                    <w:p w14:paraId="34CCE4EE" w14:textId="77777777" w:rsidR="00ED6B88" w:rsidRDefault="00ED6B88" w:rsidP="00293782">
                      <w:pPr>
                        <w:rPr>
                          <w:b/>
                          <w:bCs/>
                          <w:sz w:val="20"/>
                          <w:szCs w:val="28"/>
                        </w:rPr>
                      </w:pPr>
                    </w:p>
                    <w:p w14:paraId="77F734B2" w14:textId="1A43C442" w:rsidR="00ED6B88" w:rsidRPr="00ED6B88" w:rsidRDefault="00ED6B88" w:rsidP="00293782">
                      <w:pPr>
                        <w:rPr>
                          <w:b/>
                          <w:bCs/>
                          <w:sz w:val="20"/>
                          <w:szCs w:val="28"/>
                        </w:rPr>
                      </w:pPr>
                      <w:r w:rsidRPr="00ED6B88">
                        <w:rPr>
                          <w:b/>
                          <w:bCs/>
                          <w:sz w:val="20"/>
                          <w:szCs w:val="28"/>
                        </w:rPr>
                        <w:t>CERTIFICATIONS</w:t>
                      </w:r>
                    </w:p>
                    <w:p w14:paraId="5519F0F7" w14:textId="086A9CFC" w:rsidR="002021A0" w:rsidRPr="00293782" w:rsidRDefault="001C4A07" w:rsidP="00293782">
                      <w:pPr>
                        <w:pStyle w:val="Heading4"/>
                      </w:pPr>
                      <w:r>
                        <w:t>QA Certification course</w:t>
                      </w:r>
                    </w:p>
                    <w:p w14:paraId="5F3E0FD1" w14:textId="64290023" w:rsidR="002021A0" w:rsidRPr="00293782" w:rsidRDefault="001C4A07" w:rsidP="00293782">
                      <w:r>
                        <w:t>IT Step Academy, Moldova</w:t>
                      </w:r>
                    </w:p>
                    <w:p w14:paraId="6AF1A7D4" w14:textId="4A58FEE3" w:rsidR="002021A0" w:rsidRDefault="00293782" w:rsidP="00293782">
                      <w:r w:rsidRPr="001C4A07">
                        <w:t>20</w:t>
                      </w:r>
                      <w:r w:rsidR="001C4A07" w:rsidRPr="001C4A07">
                        <w:t>20-2021</w:t>
                      </w:r>
                    </w:p>
                    <w:p w14:paraId="11E9E881" w14:textId="77777777" w:rsidR="00ED6B88" w:rsidRDefault="00ED6B88" w:rsidP="00293782"/>
                    <w:p w14:paraId="2FD29DC3" w14:textId="37260506" w:rsidR="00ED6B88" w:rsidRPr="00293782" w:rsidRDefault="00ED6B88" w:rsidP="00ED6B88">
                      <w:pPr>
                        <w:pStyle w:val="Heading4"/>
                      </w:pPr>
                      <w:r>
                        <w:t>TestCAFE AUTOMATION course</w:t>
                      </w:r>
                    </w:p>
                    <w:p w14:paraId="3DFB0CD8" w14:textId="249E96CB" w:rsidR="00ED6B88" w:rsidRPr="00293782" w:rsidRDefault="00ED6B88" w:rsidP="00ED6B88">
                      <w:r>
                        <w:t>Udemy</w:t>
                      </w:r>
                    </w:p>
                    <w:p w14:paraId="183E79C8" w14:textId="6F010C7C" w:rsidR="00ED6B88" w:rsidRDefault="00ED6B88" w:rsidP="00ED6B88">
                      <w:r>
                        <w:t>2023</w:t>
                      </w:r>
                    </w:p>
                    <w:p w14:paraId="2518ADDA" w14:textId="77777777" w:rsidR="00ED6B88" w:rsidRDefault="00ED6B88" w:rsidP="00ED6B88"/>
                    <w:p w14:paraId="172F7DA8" w14:textId="6D14D958" w:rsidR="00ED6B88" w:rsidRPr="00293782" w:rsidRDefault="00ED6B88" w:rsidP="00ED6B88">
                      <w:pPr>
                        <w:pStyle w:val="Heading4"/>
                      </w:pPr>
                      <w:r>
                        <w:t>cypress automation course</w:t>
                      </w:r>
                    </w:p>
                    <w:p w14:paraId="13F465E8" w14:textId="01DCBA84" w:rsidR="00ED6B88" w:rsidRPr="00293782" w:rsidRDefault="00ED6B88" w:rsidP="00ED6B88">
                      <w:r>
                        <w:t>Udemy</w:t>
                      </w:r>
                    </w:p>
                    <w:p w14:paraId="26549D9E" w14:textId="2D9DB3C1" w:rsidR="00ED6B88" w:rsidRDefault="00ED6B88" w:rsidP="00ED6B88">
                      <w:r>
                        <w:t>2024</w:t>
                      </w:r>
                    </w:p>
                    <w:p w14:paraId="7430655E" w14:textId="77777777" w:rsidR="00ED6B88" w:rsidRDefault="00ED6B88" w:rsidP="00ED6B88"/>
                    <w:p w14:paraId="0AE28D36" w14:textId="58534A28" w:rsidR="00ED6B88" w:rsidRPr="00293782" w:rsidRDefault="00ED6B88" w:rsidP="00ED6B88">
                      <w:pPr>
                        <w:pStyle w:val="Heading4"/>
                      </w:pPr>
                      <w:r>
                        <w:t>istqb foundation level</w:t>
                      </w:r>
                    </w:p>
                    <w:p w14:paraId="30501361" w14:textId="70760FB8" w:rsidR="00ED6B88" w:rsidRPr="00293782" w:rsidRDefault="00ED6B88" w:rsidP="00ED6B88">
                      <w:r>
                        <w:t>In Progress</w:t>
                      </w:r>
                    </w:p>
                    <w:p w14:paraId="0B044403" w14:textId="3C3A8536" w:rsidR="00ED6B88" w:rsidRDefault="00ED6B88" w:rsidP="00ED6B88">
                      <w:r>
                        <w:t>(Expected 2025)</w:t>
                      </w:r>
                    </w:p>
                    <w:p w14:paraId="457E3F35" w14:textId="77777777" w:rsidR="00ED6B88" w:rsidRDefault="00ED6B88" w:rsidP="00ED6B88"/>
                    <w:p w14:paraId="4E95B566" w14:textId="77777777" w:rsidR="00ED6B88" w:rsidRDefault="00ED6B88" w:rsidP="00ED6B88"/>
                    <w:p w14:paraId="660D0075" w14:textId="623F842B" w:rsidR="00ED6B88" w:rsidRDefault="00ED6B88" w:rsidP="00ED6B88">
                      <w:pPr>
                        <w:rPr>
                          <w:b/>
                          <w:bCs/>
                          <w:sz w:val="20"/>
                          <w:szCs w:val="28"/>
                        </w:rPr>
                      </w:pPr>
                      <w:r>
                        <w:rPr>
                          <w:b/>
                          <w:bCs/>
                          <w:sz w:val="20"/>
                          <w:szCs w:val="28"/>
                        </w:rPr>
                        <w:t>LANGUAGES</w:t>
                      </w:r>
                    </w:p>
                    <w:p w14:paraId="66CD06BD" w14:textId="77777777" w:rsidR="00D410AD" w:rsidRPr="00D410AD" w:rsidRDefault="00D410AD" w:rsidP="00ED6B88">
                      <w:pPr>
                        <w:rPr>
                          <w:sz w:val="12"/>
                          <w:szCs w:val="18"/>
                        </w:rPr>
                      </w:pPr>
                    </w:p>
                    <w:p w14:paraId="0691BC7B" w14:textId="7D19EE04" w:rsidR="00ED6B88" w:rsidRDefault="004B547F" w:rsidP="00ED6B88">
                      <w:r>
                        <w:t>ROMANIAN</w:t>
                      </w:r>
                      <w:r w:rsidR="0020175D">
                        <w:t>: Fluent</w:t>
                      </w:r>
                    </w:p>
                    <w:p w14:paraId="18B6A539" w14:textId="6037D5E5" w:rsidR="0020175D" w:rsidRPr="001C4A07" w:rsidRDefault="004B547F" w:rsidP="00ED6B88">
                      <w:r>
                        <w:t>RUSSIAN</w:t>
                      </w:r>
                      <w:r w:rsidR="0020175D">
                        <w:t>: Fluent</w:t>
                      </w:r>
                    </w:p>
                  </w:txbxContent>
                </v:textbox>
                <w10:wrap anchorx="margin" anchory="margin"/>
                <w10:anchorlock/>
              </v:shape>
            </w:pict>
          </mc:Fallback>
        </mc:AlternateContent>
      </w:r>
      <w:r w:rsidR="002021A0" w:rsidRPr="002021A0">
        <w:rPr>
          <w:noProof/>
        </w:rPr>
        <mc:AlternateContent>
          <mc:Choice Requires="wps">
            <w:drawing>
              <wp:anchor distT="0" distB="0" distL="114300" distR="114300" simplePos="0" relativeHeight="251661329" behindDoc="0" locked="1" layoutInCell="1" allowOverlap="1" wp14:anchorId="1C399ED7" wp14:editId="1A9DBF83">
                <wp:simplePos x="0" y="0"/>
                <wp:positionH relativeFrom="page">
                  <wp:posOffset>2406015</wp:posOffset>
                </wp:positionH>
                <wp:positionV relativeFrom="page">
                  <wp:posOffset>3056890</wp:posOffset>
                </wp:positionV>
                <wp:extent cx="4909820" cy="3612515"/>
                <wp:effectExtent l="0" t="0" r="5080" b="6985"/>
                <wp:wrapNone/>
                <wp:docPr id="17" name="Text Box 17"/>
                <wp:cNvGraphicFramePr/>
                <a:graphic xmlns:a="http://schemas.openxmlformats.org/drawingml/2006/main">
                  <a:graphicData uri="http://schemas.microsoft.com/office/word/2010/wordprocessingShape">
                    <wps:wsp>
                      <wps:cNvSpPr txBox="1"/>
                      <wps:spPr>
                        <a:xfrm>
                          <a:off x="0" y="0"/>
                          <a:ext cx="4909820" cy="3612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AE7372" w14:textId="77777777" w:rsidR="002021A0" w:rsidRPr="00A171E5" w:rsidRDefault="00A171E5" w:rsidP="00A171E5">
                            <w:pPr>
                              <w:pStyle w:val="Heading1"/>
                            </w:pPr>
                            <w:r w:rsidRPr="00A171E5">
                              <w:t>Professional Experience</w:t>
                            </w:r>
                          </w:p>
                          <w:p w14:paraId="388FAE16" w14:textId="31F250C1" w:rsidR="002021A0" w:rsidRPr="00A171E5" w:rsidRDefault="003B0445" w:rsidP="00A171E5">
                            <w:pPr>
                              <w:pStyle w:val="Heading2"/>
                            </w:pPr>
                            <w:r>
                              <w:t>qa specialist</w:t>
                            </w:r>
                            <w:r w:rsidR="00A171E5" w:rsidRPr="00A171E5">
                              <w:tab/>
                            </w:r>
                            <w:r>
                              <w:t>Mar</w:t>
                            </w:r>
                            <w:r w:rsidR="00A171E5" w:rsidRPr="00A171E5">
                              <w:t xml:space="preserve"> 20</w:t>
                            </w:r>
                            <w:r>
                              <w:t>21</w:t>
                            </w:r>
                            <w:r w:rsidR="00A171E5" w:rsidRPr="00A171E5">
                              <w:t xml:space="preserve">– </w:t>
                            </w:r>
                            <w:r>
                              <w:t>jan 2025</w:t>
                            </w:r>
                          </w:p>
                          <w:p w14:paraId="7B165B61" w14:textId="6A8762E1" w:rsidR="002021A0" w:rsidRDefault="003B0445" w:rsidP="00A171E5">
                            <w:pPr>
                              <w:pStyle w:val="Heading3"/>
                            </w:pPr>
                            <w:r>
                              <w:t>Pixieset (Vancouver, Canada)</w:t>
                            </w:r>
                            <w:r w:rsidR="00D841C8">
                              <w:t>, remote</w:t>
                            </w:r>
                          </w:p>
                          <w:p w14:paraId="1D831782" w14:textId="77777777" w:rsidR="00007D42" w:rsidRPr="00007D42" w:rsidRDefault="00007D42" w:rsidP="00007D42"/>
                          <w:p w14:paraId="13736CC5" w14:textId="72BE7F37" w:rsidR="002021A0" w:rsidRPr="00A171E5" w:rsidRDefault="00007D42" w:rsidP="00A171E5">
                            <w:pPr>
                              <w:pStyle w:val="ListBullet"/>
                            </w:pPr>
                            <w:r>
                              <w:t>Developed, executed and maintained automated test scripts using TestCafe contributing to a 25% increase in test efficiency for a Saa</w:t>
                            </w:r>
                            <w:r w:rsidR="00C63D1A">
                              <w:t>S</w:t>
                            </w:r>
                            <w:r>
                              <w:t>-based photography platform</w:t>
                            </w:r>
                          </w:p>
                          <w:p w14:paraId="4E208D8B" w14:textId="2CAA5421" w:rsidR="002021A0" w:rsidRPr="00A171E5" w:rsidRDefault="00007D42" w:rsidP="00A171E5">
                            <w:pPr>
                              <w:pStyle w:val="ListBullet"/>
                            </w:pPr>
                            <w:r>
                              <w:t xml:space="preserve">Wrote and executed Cypress test scripts ensuring high-quality releases </w:t>
                            </w:r>
                          </w:p>
                          <w:p w14:paraId="51E2EE61" w14:textId="3101CD84" w:rsidR="002021A0" w:rsidRPr="00A171E5" w:rsidRDefault="00007D42" w:rsidP="00A171E5">
                            <w:pPr>
                              <w:pStyle w:val="ListBullet"/>
                            </w:pPr>
                            <w:r>
                              <w:t>Worked extensively with WordPress-based applications validating CMS functionalities, plugins, and integrations</w:t>
                            </w:r>
                          </w:p>
                          <w:p w14:paraId="09DFD3C3" w14:textId="13D5FA3C" w:rsidR="002021A0" w:rsidRDefault="00007D42" w:rsidP="00A171E5">
                            <w:pPr>
                              <w:pStyle w:val="ListBullet"/>
                            </w:pPr>
                            <w:r>
                              <w:t>Performed API testing using Postman to validate backed services and ensure API reliability</w:t>
                            </w:r>
                          </w:p>
                          <w:p w14:paraId="3CB52765" w14:textId="11235533" w:rsidR="00007D42" w:rsidRDefault="00007D42" w:rsidP="00A171E5">
                            <w:pPr>
                              <w:pStyle w:val="ListBullet"/>
                            </w:pPr>
                            <w:r>
                              <w:t>Participated in Agile Scrum ceremonies including daily standups, sprint planning, retrospectives, and brainstorming sessions to improve test coverage</w:t>
                            </w:r>
                          </w:p>
                          <w:p w14:paraId="723BF607" w14:textId="226D8848" w:rsidR="00007D42" w:rsidRDefault="00007D42" w:rsidP="00A171E5">
                            <w:pPr>
                              <w:pStyle w:val="ListBullet"/>
                            </w:pPr>
                            <w:r>
                              <w:t>Collaborated with developers, product managers, and designers to streamline testing workflows in Jira</w:t>
                            </w:r>
                          </w:p>
                          <w:p w14:paraId="4ED9900C" w14:textId="46E2371F" w:rsidR="00007D42" w:rsidRDefault="00007D42" w:rsidP="00A171E5">
                            <w:pPr>
                              <w:pStyle w:val="ListBullet"/>
                            </w:pPr>
                            <w:r>
                              <w:t>Utilized Bamboo for monitoring and addressing failed test cases improving overall system reliability</w:t>
                            </w:r>
                          </w:p>
                          <w:p w14:paraId="3B3377FE" w14:textId="3D133BA4" w:rsidR="00007D42" w:rsidRDefault="00007D42" w:rsidP="00A171E5">
                            <w:pPr>
                              <w:pStyle w:val="ListBullet"/>
                            </w:pPr>
                            <w:r>
                              <w:t>Conducted regression and cross-browser testing to ensure reliable compatibility and performance</w:t>
                            </w:r>
                          </w:p>
                          <w:p w14:paraId="2F1642DE" w14:textId="75262786" w:rsidR="00007D42" w:rsidRPr="00A171E5" w:rsidRDefault="00007D42" w:rsidP="00B70A5A">
                            <w:pPr>
                              <w:pStyle w:val="ListBullet"/>
                            </w:pPr>
                            <w:r>
                              <w:t>Documented bugs and provided detailed reports to developers improving issue resolution efficiency</w:t>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99ED7" id="Text Box 17" o:spid="_x0000_s1027" type="#_x0000_t202" style="position:absolute;margin-left:189.45pt;margin-top:240.7pt;width:386.6pt;height:284.45pt;z-index:25166132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" filled="f" stroked="f">
                <v:textbox inset=",,0">
                  <w:txbxContent>
                    <w:p w14:paraId="4DAE7372" w14:textId="77777777" w:rsidR="002021A0" w:rsidRPr="00A171E5" w:rsidRDefault="00A171E5" w:rsidP="00A171E5">
                      <w:pPr>
                        <w:pStyle w:val="Heading1"/>
                      </w:pPr>
                      <w:r w:rsidRPr="00A171E5">
                        <w:t>Professional Experience</w:t>
                      </w:r>
                    </w:p>
                    <w:p w14:paraId="388FAE16" w14:textId="31F250C1" w:rsidR="002021A0" w:rsidRPr="00A171E5" w:rsidRDefault="003B0445" w:rsidP="00A171E5">
                      <w:pPr>
                        <w:pStyle w:val="Heading2"/>
                      </w:pPr>
                      <w:r>
                        <w:t>qa specialist</w:t>
                      </w:r>
                      <w:r w:rsidR="00A171E5" w:rsidRPr="00A171E5">
                        <w:tab/>
                      </w:r>
                      <w:r>
                        <w:t>Mar</w:t>
                      </w:r>
                      <w:r w:rsidR="00A171E5" w:rsidRPr="00A171E5">
                        <w:t xml:space="preserve"> 20</w:t>
                      </w:r>
                      <w:r>
                        <w:t>21</w:t>
                      </w:r>
                      <w:r w:rsidR="00A171E5" w:rsidRPr="00A171E5">
                        <w:t xml:space="preserve">– </w:t>
                      </w:r>
                      <w:r>
                        <w:t>jan 2025</w:t>
                      </w:r>
                    </w:p>
                    <w:p w14:paraId="7B165B61" w14:textId="6A8762E1" w:rsidR="002021A0" w:rsidRDefault="003B0445" w:rsidP="00A171E5">
                      <w:pPr>
                        <w:pStyle w:val="Heading3"/>
                      </w:pPr>
                      <w:r>
                        <w:t>Pixieset (Vancouver, Canada)</w:t>
                      </w:r>
                      <w:r w:rsidR="00D841C8">
                        <w:t>, remote</w:t>
                      </w:r>
                    </w:p>
                    <w:p w14:paraId="1D831782" w14:textId="77777777" w:rsidR="00007D42" w:rsidRPr="00007D42" w:rsidRDefault="00007D42" w:rsidP="00007D42"/>
                    <w:p w14:paraId="13736CC5" w14:textId="72BE7F37" w:rsidR="002021A0" w:rsidRPr="00A171E5" w:rsidRDefault="00007D42" w:rsidP="00A171E5">
                      <w:pPr>
                        <w:pStyle w:val="ListBullet"/>
                      </w:pPr>
                      <w:r>
                        <w:t>Developed, executed and maintained automated test scripts using TestCafe contributing to a 25% increase in test efficiency for a Saa</w:t>
                      </w:r>
                      <w:r w:rsidR="00C63D1A">
                        <w:t>S</w:t>
                      </w:r>
                      <w:r>
                        <w:t>-based photography platform</w:t>
                      </w:r>
                    </w:p>
                    <w:p w14:paraId="4E208D8B" w14:textId="2CAA5421" w:rsidR="002021A0" w:rsidRPr="00A171E5" w:rsidRDefault="00007D42" w:rsidP="00A171E5">
                      <w:pPr>
                        <w:pStyle w:val="ListBullet"/>
                      </w:pPr>
                      <w:r>
                        <w:t xml:space="preserve">Wrote and executed Cypress test scripts ensuring high-quality releases </w:t>
                      </w:r>
                    </w:p>
                    <w:p w14:paraId="51E2EE61" w14:textId="3101CD84" w:rsidR="002021A0" w:rsidRPr="00A171E5" w:rsidRDefault="00007D42" w:rsidP="00A171E5">
                      <w:pPr>
                        <w:pStyle w:val="ListBullet"/>
                      </w:pPr>
                      <w:r>
                        <w:t>Worked extensively with WordPress-based applications validating CMS functionalities, plugins, and integrations</w:t>
                      </w:r>
                    </w:p>
                    <w:p w14:paraId="09DFD3C3" w14:textId="13D5FA3C" w:rsidR="002021A0" w:rsidRDefault="00007D42" w:rsidP="00A171E5">
                      <w:pPr>
                        <w:pStyle w:val="ListBullet"/>
                      </w:pPr>
                      <w:r>
                        <w:t>Performed API testing using Postman to validate backed services and ensure API reliability</w:t>
                      </w:r>
                    </w:p>
                    <w:p w14:paraId="3CB52765" w14:textId="11235533" w:rsidR="00007D42" w:rsidRDefault="00007D42" w:rsidP="00A171E5">
                      <w:pPr>
                        <w:pStyle w:val="ListBullet"/>
                      </w:pPr>
                      <w:r>
                        <w:t>Participated in Agile Scrum ceremonies including daily standups, sprint planning, retrospectives, and brainstorming sessions to improve test coverage</w:t>
                      </w:r>
                    </w:p>
                    <w:p w14:paraId="723BF607" w14:textId="226D8848" w:rsidR="00007D42" w:rsidRDefault="00007D42" w:rsidP="00A171E5">
                      <w:pPr>
                        <w:pStyle w:val="ListBullet"/>
                      </w:pPr>
                      <w:r>
                        <w:t>Collaborated with developers, product managers, and designers to streamline testing workflows in Jira</w:t>
                      </w:r>
                    </w:p>
                    <w:p w14:paraId="4ED9900C" w14:textId="46E2371F" w:rsidR="00007D42" w:rsidRDefault="00007D42" w:rsidP="00A171E5">
                      <w:pPr>
                        <w:pStyle w:val="ListBullet"/>
                      </w:pPr>
                      <w:r>
                        <w:t>Utilized Bamboo for monitoring and addressing failed test cases improving overall system reliability</w:t>
                      </w:r>
                    </w:p>
                    <w:p w14:paraId="3B3377FE" w14:textId="3D133BA4" w:rsidR="00007D42" w:rsidRDefault="00007D42" w:rsidP="00A171E5">
                      <w:pPr>
                        <w:pStyle w:val="ListBullet"/>
                      </w:pPr>
                      <w:r>
                        <w:t>Conducted regression and cross-browser testing to ensure reliable compatibility and performance</w:t>
                      </w:r>
                    </w:p>
                    <w:p w14:paraId="2F1642DE" w14:textId="75262786" w:rsidR="00007D42" w:rsidRPr="00A171E5" w:rsidRDefault="00007D42" w:rsidP="00B70A5A">
                      <w:pPr>
                        <w:pStyle w:val="ListBullet"/>
                      </w:pPr>
                      <w:r>
                        <w:t>Documented bugs and provided detailed reports to developers improving issue resolution efficiency</w:t>
                      </w:r>
                    </w:p>
                  </w:txbxContent>
                </v:textbox>
                <w10:wrap anchorx="page" anchory="page"/>
                <w10:anchorlock/>
              </v:shape>
            </w:pict>
          </mc:Fallback>
        </mc:AlternateContent>
      </w:r>
      <w:r w:rsidR="002021A0" w:rsidRPr="002021A0">
        <w:rPr>
          <w:noProof/>
        </w:rPr>
        <mc:AlternateContent>
          <mc:Choice Requires="wps">
            <w:drawing>
              <wp:anchor distT="0" distB="0" distL="114300" distR="114300" simplePos="0" relativeHeight="251662353" behindDoc="0" locked="1" layoutInCell="1" allowOverlap="1" wp14:anchorId="3EA61FD9" wp14:editId="30C8C362">
                <wp:simplePos x="0" y="0"/>
                <wp:positionH relativeFrom="margin">
                  <wp:align>right</wp:align>
                </wp:positionH>
                <wp:positionV relativeFrom="page">
                  <wp:posOffset>1441450</wp:posOffset>
                </wp:positionV>
                <wp:extent cx="4909820" cy="1441450"/>
                <wp:effectExtent l="0" t="0" r="0" b="6350"/>
                <wp:wrapSquare wrapText="bothSides"/>
                <wp:docPr id="2" name="Text Box 2"/>
                <wp:cNvGraphicFramePr/>
                <a:graphic xmlns:a="http://schemas.openxmlformats.org/drawingml/2006/main">
                  <a:graphicData uri="http://schemas.microsoft.com/office/word/2010/wordprocessingShape">
                    <wps:wsp>
                      <wps:cNvSpPr txBox="1"/>
                      <wps:spPr>
                        <a:xfrm>
                          <a:off x="0" y="0"/>
                          <a:ext cx="4909820" cy="144172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29E70B" w14:textId="77777777" w:rsidR="002021A0" w:rsidRPr="002021A0" w:rsidRDefault="002021A0" w:rsidP="002021A0">
                            <w:pPr>
                              <w:pStyle w:val="Heading1"/>
                            </w:pPr>
                            <w:r w:rsidRPr="002021A0">
                              <w:t>PROFESSIONAL PROFILE</w:t>
                            </w:r>
                          </w:p>
                          <w:p w14:paraId="15917507" w14:textId="79F0E691" w:rsidR="002021A0" w:rsidRPr="00070D27" w:rsidRDefault="003B0445" w:rsidP="002021A0">
                            <w:pPr>
                              <w:spacing w:before="120"/>
                              <w:rPr>
                                <w:rFonts w:eastAsiaTheme="minorHAnsi"/>
                                <w:szCs w:val="18"/>
                              </w:rPr>
                            </w:pPr>
                            <w:r>
                              <w:rPr>
                                <w:rFonts w:eastAsiaTheme="minorHAnsi"/>
                                <w:szCs w:val="18"/>
                              </w:rPr>
                              <w:t xml:space="preserve">Experienced QA Specialist with expertise in both manual and automated testing looking to help firms improve software quality and enhance user experience. Proficient in TestCafe, Cypress, and API testing with hands-on experience working on Agile teams. Strong analytical skills in debugging and reporting issues and ensuring seamless user interactions. Experienced in working with WordPress-based applications and optimizing testing workflows for CMS-driven platforms. Open to on-site, hybrid, and remote opportunities.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61FD9" id="Text Box 2" o:spid="_x0000_s1028" type="#_x0000_t202" style="position:absolute;margin-left:335.4pt;margin-top:113.5pt;width:386.6pt;height:113.5pt;z-index:251662353;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" filled="f" stroked="f">
                <v:textbox>
                  <w:txbxContent>
                    <w:p w14:paraId="4F29E70B" w14:textId="77777777" w:rsidR="002021A0" w:rsidRPr="002021A0" w:rsidRDefault="002021A0" w:rsidP="002021A0">
                      <w:pPr>
                        <w:pStyle w:val="Heading1"/>
                      </w:pPr>
                      <w:r w:rsidRPr="002021A0">
                        <w:t>PROFESSIONAL PROFILE</w:t>
                      </w:r>
                    </w:p>
                    <w:p w14:paraId="15917507" w14:textId="79F0E691" w:rsidR="002021A0" w:rsidRPr="00070D27" w:rsidRDefault="003B0445" w:rsidP="002021A0">
                      <w:pPr>
                        <w:spacing w:before="120"/>
                        <w:rPr>
                          <w:rFonts w:eastAsiaTheme="minorHAnsi"/>
                          <w:szCs w:val="18"/>
                        </w:rPr>
                      </w:pPr>
                      <w:r>
                        <w:rPr>
                          <w:rFonts w:eastAsiaTheme="minorHAnsi"/>
                          <w:szCs w:val="18"/>
                        </w:rPr>
                        <w:t xml:space="preserve">Experienced QA Specialist with expertise in both manual and automated testing looking to help firms improve software quality and enhance user experience. Proficient in TestCafe, Cypress, and API testing with hands-on experience working on Agile teams. Strong analytical skills in debugging and reporting issues and ensuring seamless user interactions. Experienced in working with WordPress-based applications and optimizing testing workflows for CMS-driven platforms. Open to on-site, hybrid, and remote opportunities.  </w:t>
                      </w:r>
                    </w:p>
                  </w:txbxContent>
                </v:textbox>
                <w10:wrap type="square" anchorx="margin" anchory="page"/>
                <w10:anchorlock/>
              </v:shape>
            </w:pict>
          </mc:Fallback>
        </mc:AlternateContent>
      </w:r>
      <w:r w:rsidR="002021A0" w:rsidRPr="002021A0">
        <w:rPr>
          <w:noProof/>
        </w:rPr>
        <mc:AlternateContent>
          <mc:Choice Requires="wps">
            <w:drawing>
              <wp:anchor distT="0" distB="0" distL="114300" distR="114300" simplePos="0" relativeHeight="251648015" behindDoc="1" locked="1" layoutInCell="1" allowOverlap="1" wp14:anchorId="2AF8AB67" wp14:editId="20FC4252">
                <wp:simplePos x="0" y="0"/>
                <wp:positionH relativeFrom="column">
                  <wp:posOffset>-457200</wp:posOffset>
                </wp:positionH>
                <wp:positionV relativeFrom="page">
                  <wp:posOffset>0</wp:posOffset>
                </wp:positionV>
                <wp:extent cx="7772401" cy="1289304"/>
                <wp:effectExtent l="0" t="0" r="0" b="6350"/>
                <wp:wrapNone/>
                <wp:docPr id="103656492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1" cy="1289304"/>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5277CF" id="Rectangle 1" o:spid="_x0000_s1026" alt="&quot;&quot;" style="position:absolute;margin-left:-36pt;margin-top:0;width:612pt;height:101.5pt;z-index:-251668465;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" fillcolor="#4e74a2 [2409]" stroked="f" strokeweight="1pt">
                <w10:wrap anchory="page"/>
                <w10:anchorlock/>
              </v:rect>
            </w:pict>
          </mc:Fallback>
        </mc:AlternateContent>
      </w:r>
    </w:p>
    <w:p w14:paraId="197B9B9F" w14:textId="1F237D8B" w:rsidR="002021A0" w:rsidRDefault="003B0445" w:rsidP="002021A0">
      <w:pPr>
        <w:pStyle w:val="Title"/>
      </w:pPr>
      <w:r>
        <w:t>dmitrii pirojoc</w:t>
      </w:r>
    </w:p>
    <w:p w14:paraId="360DE094" w14:textId="1A2BD812" w:rsidR="002021A0" w:rsidRPr="002021A0" w:rsidRDefault="003B0445" w:rsidP="002021A0">
      <w:pPr>
        <w:pStyle w:val="Subtitle"/>
      </w:pPr>
      <w:r>
        <w:t xml:space="preserve">Quality Assurance specialist </w:t>
      </w:r>
    </w:p>
    <w:p w14:paraId="4D6D61FC" w14:textId="0C2ABB7F" w:rsidR="00130AC8" w:rsidRPr="008A4B9E" w:rsidRDefault="001A094F" w:rsidP="00895643">
      <w:r>
        <w:rPr>
          <w:noProof/>
        </w:rPr>
        <mc:AlternateContent>
          <mc:Choice Requires="wpg">
            <w:drawing>
              <wp:anchor distT="0" distB="0" distL="114300" distR="114300" simplePos="0" relativeHeight="251676689" behindDoc="0" locked="0" layoutInCell="1" allowOverlap="1" wp14:anchorId="3E50F3BF" wp14:editId="0DAF0F8F">
                <wp:simplePos x="0" y="0"/>
                <wp:positionH relativeFrom="column">
                  <wp:posOffset>-45720</wp:posOffset>
                </wp:positionH>
                <wp:positionV relativeFrom="paragraph">
                  <wp:posOffset>312581</wp:posOffset>
                </wp:positionV>
                <wp:extent cx="1911985" cy="1033145"/>
                <wp:effectExtent l="0" t="0" r="0" b="0"/>
                <wp:wrapNone/>
                <wp:docPr id="10712486" name="Group 1"/>
                <wp:cNvGraphicFramePr/>
                <a:graphic xmlns:a="http://schemas.openxmlformats.org/drawingml/2006/main">
                  <a:graphicData uri="http://schemas.microsoft.com/office/word/2010/wordprocessingGroup">
                    <wpg:wgp>
                      <wpg:cNvGrpSpPr/>
                      <wpg:grpSpPr>
                        <a:xfrm>
                          <a:off x="0" y="0"/>
                          <a:ext cx="1911985" cy="1033145"/>
                          <a:chOff x="0" y="0"/>
                          <a:chExt cx="1912020" cy="1033235"/>
                        </a:xfrm>
                      </wpg:grpSpPr>
                      <pic:pic xmlns:pic="http://schemas.openxmlformats.org/drawingml/2006/picture">
                        <pic:nvPicPr>
                          <pic:cNvPr id="613390442" name="Graphic 30"/>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4795" cy="262255"/>
                          </a:xfrm>
                          <a:prstGeom prst="rect">
                            <a:avLst/>
                          </a:prstGeom>
                        </pic:spPr>
                      </pic:pic>
                      <pic:pic xmlns:pic="http://schemas.openxmlformats.org/drawingml/2006/picture">
                        <pic:nvPicPr>
                          <pic:cNvPr id="1341755539" name="Graphic 31"/>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762935"/>
                            <a:ext cx="264795" cy="262255"/>
                          </a:xfrm>
                          <a:prstGeom prst="rect">
                            <a:avLst/>
                          </a:prstGeom>
                        </pic:spPr>
                      </pic:pic>
                      <pic:pic xmlns:pic="http://schemas.openxmlformats.org/drawingml/2006/picture">
                        <pic:nvPicPr>
                          <pic:cNvPr id="309622893" name="Graphic 34"/>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381468"/>
                            <a:ext cx="264795" cy="262255"/>
                          </a:xfrm>
                          <a:prstGeom prst="rect">
                            <a:avLst/>
                          </a:prstGeom>
                        </pic:spPr>
                      </pic:pic>
                      <wps:wsp>
                        <wps:cNvPr id="25" name="Text Box 25"/>
                        <wps:cNvSpPr txBox="1"/>
                        <wps:spPr>
                          <a:xfrm>
                            <a:off x="302930" y="392687"/>
                            <a:ext cx="1609090" cy="2590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73CCA6" w14:textId="3DD6356F" w:rsidR="00293782" w:rsidRPr="00293782" w:rsidRDefault="00293782" w:rsidP="00293782">
                              <w:r w:rsidRPr="00293782">
                                <w:t xml:space="preserve">(310) </w:t>
                              </w:r>
                              <w:r w:rsidR="003B0445">
                                <w:t>691-0531</w:t>
                              </w:r>
                            </w:p>
                          </w:txbxContent>
                        </wps:txbx>
                        <wps:bodyPr rot="0" spcFirstLastPara="0" vertOverflow="overflow" horzOverflow="overflow" vert="horz" wrap="square" lIns="43200" tIns="45720" rIns="36000" bIns="45720" numCol="1" spcCol="0" rtlCol="0" fromWordArt="0" anchor="t" anchorCtr="0" forceAA="0" compatLnSpc="1">
                          <a:prstTxWarp prst="textNoShape">
                            <a:avLst/>
                          </a:prstTxWarp>
                          <a:noAutofit/>
                        </wps:bodyPr>
                      </wps:wsp>
                      <wps:wsp>
                        <wps:cNvPr id="26" name="Text Box 26"/>
                        <wps:cNvSpPr txBox="1"/>
                        <wps:spPr>
                          <a:xfrm>
                            <a:off x="302930" y="774155"/>
                            <a:ext cx="1609090" cy="2590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C977A1" w14:textId="22B4342C" w:rsidR="00293782" w:rsidRPr="00293782" w:rsidRDefault="00212E99" w:rsidP="00293782">
                              <w:r>
                                <w:t>dmitrii.pirojoc</w:t>
                              </w:r>
                              <w:r w:rsidR="00293782" w:rsidRPr="00293782">
                                <w:t>@</w:t>
                              </w:r>
                              <w:r w:rsidR="003B0445">
                                <w:t>gmail</w:t>
                              </w:r>
                              <w:r w:rsidR="00293782" w:rsidRPr="00293782">
                                <w:t>.com</w:t>
                              </w:r>
                            </w:p>
                          </w:txbxContent>
                        </wps:txbx>
                        <wps:bodyPr rot="0" spcFirstLastPara="0" vertOverflow="overflow" horzOverflow="overflow" vert="horz" wrap="square" lIns="43200" tIns="45720" rIns="36000" bIns="45720" numCol="1" spcCol="0" rtlCol="0" fromWordArt="0" anchor="t" anchorCtr="0" forceAA="0" compatLnSpc="1">
                          <a:prstTxWarp prst="textNoShape">
                            <a:avLst/>
                          </a:prstTxWarp>
                          <a:noAutofit/>
                        </wps:bodyPr>
                      </wps:wsp>
                      <wps:wsp>
                        <wps:cNvPr id="29" name="Text Box 29"/>
                        <wps:cNvSpPr txBox="1"/>
                        <wps:spPr>
                          <a:xfrm>
                            <a:off x="302930" y="11220"/>
                            <a:ext cx="1609090" cy="2597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5DC012" w14:textId="44A11963" w:rsidR="00293782" w:rsidRPr="00293782" w:rsidRDefault="003B0445" w:rsidP="00293782">
                              <w:r>
                                <w:t>Los Angeles, CA</w:t>
                              </w:r>
                            </w:p>
                          </w:txbxContent>
                        </wps:txbx>
                        <wps:bodyPr rot="0" spcFirstLastPara="0" vertOverflow="overflow" horzOverflow="overflow" vert="horz" wrap="square" lIns="43200" tIns="45720" rIns="36000" bIns="45720" numCol="1" spcCol="0" rtlCol="0" fromWordArt="0" anchor="t" anchorCtr="0" forceAA="0" compatLnSpc="1">
                          <a:prstTxWarp prst="textNoShape">
                            <a:avLst/>
                          </a:prstTxWarp>
                          <a:noAutofit/>
                        </wps:bodyPr>
                      </wps:wsp>
                    </wpg:wgp>
                  </a:graphicData>
                </a:graphic>
              </wp:anchor>
            </w:drawing>
          </mc:Choice>
          <mc:Fallback>
            <w:pict>
              <v:group w14:anchorId="3E50F3BF" id="Group 1" o:spid="_x0000_s1029" style="position:absolute;margin-left:-3.6pt;margin-top:24.6pt;width:150.55pt;height:81.35pt;z-index:251676689" coordsize="19120,10332"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0" o:spid="_x0000_s1030" type="#_x0000_t75" style="position:absolute;width:2647;height:2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">
                  <v:imagedata r:id="rId15" o:title=""/>
                </v:shape>
                <v:shape id="Graphic 31" o:spid="_x0000_s1031" type="#_x0000_t75" style="position:absolute;top:7629;width:2647;height:2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">
                  <v:imagedata r:id="rId16" o:title=""/>
                </v:shape>
                <v:shape id="Graphic 34" o:spid="_x0000_s1032" type="#_x0000_t75" style="position:absolute;top:3814;width:2647;height:2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">
                  <v:imagedata r:id="rId17" o:title=""/>
                </v:shape>
                <v:shape id="Text Box 25" o:spid="_x0000_s1033" type="#_x0000_t202" style="position:absolute;left:3029;top:3926;width:16091;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" filled="f" stroked="f">
                  <v:textbox inset="1.2mm,,1mm">
                    <w:txbxContent>
                      <w:p w14:paraId="7973CCA6" w14:textId="3DD6356F" w:rsidR="00293782" w:rsidRPr="00293782" w:rsidRDefault="00293782" w:rsidP="00293782">
                        <w:r w:rsidRPr="00293782">
                          <w:t xml:space="preserve">(310) </w:t>
                        </w:r>
                        <w:r w:rsidR="003B0445">
                          <w:t>691-0531</w:t>
                        </w:r>
                      </w:p>
                    </w:txbxContent>
                  </v:textbox>
                </v:shape>
                <v:shape id="Text Box 26" o:spid="_x0000_s1034" type="#_x0000_t202" style="position:absolute;left:3029;top:7741;width:16091;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" filled="f" stroked="f">
                  <v:textbox inset="1.2mm,,1mm">
                    <w:txbxContent>
                      <w:p w14:paraId="24C977A1" w14:textId="22B4342C" w:rsidR="00293782" w:rsidRPr="00293782" w:rsidRDefault="00212E99" w:rsidP="00293782">
                        <w:r>
                          <w:t>dmitrii.pirojoc</w:t>
                        </w:r>
                        <w:r w:rsidR="00293782" w:rsidRPr="00293782">
                          <w:t>@</w:t>
                        </w:r>
                        <w:r w:rsidR="003B0445">
                          <w:t>gmail</w:t>
                        </w:r>
                        <w:r w:rsidR="00293782" w:rsidRPr="00293782">
                          <w:t>.com</w:t>
                        </w:r>
                      </w:p>
                    </w:txbxContent>
                  </v:textbox>
                </v:shape>
                <v:shape id="Text Box 29" o:spid="_x0000_s1035" type="#_x0000_t202" style="position:absolute;left:3029;top:112;width:16091;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" filled="f" stroked="f">
                  <v:textbox inset="1.2mm,,1mm">
                    <w:txbxContent>
                      <w:p w14:paraId="025DC012" w14:textId="44A11963" w:rsidR="00293782" w:rsidRPr="00293782" w:rsidRDefault="003B0445" w:rsidP="00293782">
                        <w:r>
                          <w:t>Los Angeles, CA</w:t>
                        </w:r>
                      </w:p>
                    </w:txbxContent>
                  </v:textbox>
                </v:shape>
              </v:group>
            </w:pict>
          </mc:Fallback>
        </mc:AlternateContent>
      </w:r>
      <w:r>
        <w:rPr>
          <w:noProof/>
        </w:rPr>
        <mc:AlternateContent>
          <mc:Choice Requires="wps">
            <w:drawing>
              <wp:anchor distT="0" distB="0" distL="114300" distR="114300" simplePos="0" relativeHeight="251682833" behindDoc="0" locked="0" layoutInCell="1" allowOverlap="1" wp14:anchorId="4650E91D" wp14:editId="73BEFFA6">
                <wp:simplePos x="0" y="0"/>
                <wp:positionH relativeFrom="margin">
                  <wp:posOffset>-13335</wp:posOffset>
                </wp:positionH>
                <wp:positionV relativeFrom="paragraph">
                  <wp:posOffset>7284881</wp:posOffset>
                </wp:positionV>
                <wp:extent cx="1853565" cy="0"/>
                <wp:effectExtent l="0" t="0" r="0" b="0"/>
                <wp:wrapNone/>
                <wp:docPr id="1783018161" name="Straight Connector 1527090328"/>
                <wp:cNvGraphicFramePr/>
                <a:graphic xmlns:a="http://schemas.openxmlformats.org/drawingml/2006/main">
                  <a:graphicData uri="http://schemas.microsoft.com/office/word/2010/wordprocessingShape">
                    <wps:wsp>
                      <wps:cNvCnPr/>
                      <wps:spPr>
                        <a:xfrm flipH="1">
                          <a:off x="0" y="0"/>
                          <a:ext cx="1853565" cy="0"/>
                        </a:xfrm>
                        <a:prstGeom prst="line">
                          <a:avLst/>
                        </a:prstGeom>
                        <a:ln w="9525">
                          <a:solidFill>
                            <a:schemeClr val="bg1">
                              <a:lumMod val="75000"/>
                            </a:schemeClr>
                          </a:solidFill>
                          <a:headEnd type="non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7F81C4" id="Straight Connector 1527090328" o:spid="_x0000_s1026" style="position:absolute;flip:x;z-index:251682833;visibility:visible;mso-wrap-style:square;mso-wrap-distance-left:9pt;mso-wrap-distance-top:0;mso-wrap-distance-right:9pt;mso-wrap-distance-bottom:0;mso-position-horizontal:absolute;mso-position-horizontal-relative:margin;mso-position-vertical:absolute;mso-position-vertical-relative:text" from="-1.05pt,573.6pt" to="144.9pt,5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" strokecolor="#bfbfbf [2412]">
                <v:stroke joinstyle="miter"/>
                <w10:wrap anchorx="margin"/>
              </v:line>
            </w:pict>
          </mc:Fallback>
        </mc:AlternateContent>
      </w:r>
      <w:r w:rsidR="00F24215">
        <w:rPr>
          <w:noProof/>
        </w:rPr>
        <mc:AlternateContent>
          <mc:Choice Requires="wps">
            <w:drawing>
              <wp:anchor distT="0" distB="0" distL="114300" distR="114300" simplePos="0" relativeHeight="251646990" behindDoc="0" locked="0" layoutInCell="1" allowOverlap="1" wp14:anchorId="0BB59D44" wp14:editId="0922B0EF">
                <wp:simplePos x="0" y="0"/>
                <wp:positionH relativeFrom="column">
                  <wp:posOffset>2025176</wp:posOffset>
                </wp:positionH>
                <wp:positionV relativeFrom="paragraph">
                  <wp:posOffset>5574665</wp:posOffset>
                </wp:positionV>
                <wp:extent cx="4892040" cy="0"/>
                <wp:effectExtent l="0" t="0" r="0" b="0"/>
                <wp:wrapNone/>
                <wp:docPr id="1248251900" name="Straight Connector 421057134"/>
                <wp:cNvGraphicFramePr/>
                <a:graphic xmlns:a="http://schemas.openxmlformats.org/drawingml/2006/main">
                  <a:graphicData uri="http://schemas.microsoft.com/office/word/2010/wordprocessingShape">
                    <wps:wsp>
                      <wps:cNvCnPr/>
                      <wps:spPr>
                        <a:xfrm flipH="1">
                          <a:off x="0" y="0"/>
                          <a:ext cx="4892040" cy="0"/>
                        </a:xfrm>
                        <a:prstGeom prst="line">
                          <a:avLst/>
                        </a:prstGeom>
                        <a:ln w="9525">
                          <a:solidFill>
                            <a:schemeClr val="bg1">
                              <a:lumMod val="75000"/>
                            </a:schemeClr>
                          </a:solidFill>
                          <a:headEnd type="non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0C8C6D" id="Straight Connector 421057134" o:spid="_x0000_s1026" style="position:absolute;flip:x;z-index:251646990;visibility:visible;mso-wrap-style:square;mso-wrap-distance-left:9pt;mso-wrap-distance-top:0;mso-wrap-distance-right:9pt;mso-wrap-distance-bottom:0;mso-position-horizontal:absolute;mso-position-horizontal-relative:text;mso-position-vertical:absolute;mso-position-vertical-relative:text" from="159.45pt,438.95pt" to="544.65pt,4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" strokecolor="#bfbfbf [2412]">
                <v:stroke joinstyle="miter"/>
              </v:line>
            </w:pict>
          </mc:Fallback>
        </mc:AlternateContent>
      </w:r>
      <w:r w:rsidR="00ED6B88" w:rsidRPr="002021A0">
        <w:rPr>
          <w:noProof/>
        </w:rPr>
        <mc:AlternateContent>
          <mc:Choice Requires="wps">
            <w:drawing>
              <wp:anchor distT="0" distB="0" distL="114300" distR="114300" simplePos="0" relativeHeight="251680785" behindDoc="0" locked="1" layoutInCell="1" allowOverlap="1" wp14:anchorId="27D5C761" wp14:editId="5E67AFEE">
                <wp:simplePos x="0" y="0"/>
                <wp:positionH relativeFrom="page">
                  <wp:posOffset>2411730</wp:posOffset>
                </wp:positionH>
                <wp:positionV relativeFrom="page">
                  <wp:posOffset>6826885</wp:posOffset>
                </wp:positionV>
                <wp:extent cx="5115560" cy="3034665"/>
                <wp:effectExtent l="0" t="0" r="8890" b="0"/>
                <wp:wrapNone/>
                <wp:docPr id="2006507692" name="Text Box 2006507692"/>
                <wp:cNvGraphicFramePr/>
                <a:graphic xmlns:a="http://schemas.openxmlformats.org/drawingml/2006/main">
                  <a:graphicData uri="http://schemas.microsoft.com/office/word/2010/wordprocessingShape">
                    <wps:wsp>
                      <wps:cNvSpPr txBox="1"/>
                      <wps:spPr>
                        <a:xfrm>
                          <a:off x="0" y="0"/>
                          <a:ext cx="5115560" cy="30346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1822F8" w14:textId="0169FE86" w:rsidR="00ED6B88" w:rsidRDefault="00ED6B88" w:rsidP="00ED6B88">
                            <w:pPr>
                              <w:pStyle w:val="Heading1"/>
                            </w:pPr>
                            <w:r>
                              <w:t>technical skills</w:t>
                            </w:r>
                          </w:p>
                          <w:p w14:paraId="2AE3391C" w14:textId="77777777" w:rsidR="00FC576A" w:rsidRPr="00FC576A" w:rsidRDefault="00FC576A" w:rsidP="00FC576A"/>
                          <w:p w14:paraId="34BF67D9" w14:textId="15E439BE" w:rsidR="00ED6B88" w:rsidRPr="00C63D1A" w:rsidRDefault="00ED6B88" w:rsidP="00ED6B88">
                            <w:pPr>
                              <w:pStyle w:val="List"/>
                              <w:numPr>
                                <w:ilvl w:val="0"/>
                                <w:numId w:val="11"/>
                              </w:numPr>
                              <w:rPr>
                                <w:b/>
                                <w:bCs/>
                              </w:rPr>
                            </w:pPr>
                            <w:r>
                              <w:t xml:space="preserve">Testing Tools: </w:t>
                            </w:r>
                            <w:r w:rsidRPr="00C63D1A">
                              <w:rPr>
                                <w:b/>
                                <w:bCs/>
                              </w:rPr>
                              <w:t>TestCafe, Cypress, Selenium</w:t>
                            </w:r>
                          </w:p>
                          <w:p w14:paraId="2DFFB5E4" w14:textId="5FD9E6D7" w:rsidR="00ED6B88" w:rsidRPr="00C63D1A" w:rsidRDefault="00ED6B88" w:rsidP="00ED6B88">
                            <w:pPr>
                              <w:pStyle w:val="List"/>
                              <w:numPr>
                                <w:ilvl w:val="0"/>
                                <w:numId w:val="11"/>
                              </w:numPr>
                              <w:rPr>
                                <w:b/>
                                <w:bCs/>
                              </w:rPr>
                            </w:pPr>
                            <w:r>
                              <w:t xml:space="preserve">API Testing: </w:t>
                            </w:r>
                            <w:r w:rsidRPr="00C63D1A">
                              <w:rPr>
                                <w:b/>
                                <w:bCs/>
                              </w:rPr>
                              <w:t>Postman</w:t>
                            </w:r>
                          </w:p>
                          <w:p w14:paraId="73CBD66D" w14:textId="3BDAA2A8" w:rsidR="00ED6B88" w:rsidRDefault="00ED6B88" w:rsidP="00ED6B88">
                            <w:pPr>
                              <w:pStyle w:val="List"/>
                              <w:numPr>
                                <w:ilvl w:val="0"/>
                                <w:numId w:val="11"/>
                              </w:numPr>
                            </w:pPr>
                            <w:r>
                              <w:t>Programming Languages: JavaScript, React</w:t>
                            </w:r>
                          </w:p>
                          <w:p w14:paraId="6DEE0EB4" w14:textId="77777777" w:rsidR="00ED6B88" w:rsidRDefault="00ED6B88" w:rsidP="00ED6B88">
                            <w:pPr>
                              <w:pStyle w:val="List"/>
                              <w:numPr>
                                <w:ilvl w:val="0"/>
                                <w:numId w:val="11"/>
                              </w:numPr>
                            </w:pPr>
                            <w:r>
                              <w:t xml:space="preserve">Version Control: </w:t>
                            </w:r>
                            <w:r w:rsidRPr="00C63D1A">
                              <w:rPr>
                                <w:b/>
                                <w:bCs/>
                              </w:rPr>
                              <w:t>Git</w:t>
                            </w:r>
                          </w:p>
                          <w:p w14:paraId="60B6FA03" w14:textId="77777777" w:rsidR="00ED6B88" w:rsidRDefault="00ED6B88" w:rsidP="00ED6B88">
                            <w:pPr>
                              <w:pStyle w:val="List"/>
                              <w:numPr>
                                <w:ilvl w:val="0"/>
                                <w:numId w:val="11"/>
                              </w:numPr>
                            </w:pPr>
                            <w:r>
                              <w:t>Cloud Platforms: AWS</w:t>
                            </w:r>
                          </w:p>
                          <w:p w14:paraId="70A3790F" w14:textId="0F0F5E54" w:rsidR="00ED6B88" w:rsidRPr="00C63D1A" w:rsidRDefault="00ED6B88" w:rsidP="00ED6B88">
                            <w:pPr>
                              <w:pStyle w:val="List"/>
                              <w:numPr>
                                <w:ilvl w:val="0"/>
                                <w:numId w:val="11"/>
                              </w:numPr>
                              <w:rPr>
                                <w:b/>
                                <w:bCs/>
                              </w:rPr>
                            </w:pPr>
                            <w:r>
                              <w:t xml:space="preserve">Test Management &amp; CI/CD: </w:t>
                            </w:r>
                            <w:r w:rsidRPr="00C63D1A">
                              <w:rPr>
                                <w:b/>
                                <w:bCs/>
                              </w:rPr>
                              <w:t>Jira, Bamboo</w:t>
                            </w:r>
                          </w:p>
                          <w:p w14:paraId="53AE6E46" w14:textId="706E5B88" w:rsidR="00ED6B88" w:rsidRDefault="00ED6B88" w:rsidP="00ED6B88">
                            <w:pPr>
                              <w:pStyle w:val="List"/>
                              <w:numPr>
                                <w:ilvl w:val="0"/>
                                <w:numId w:val="11"/>
                              </w:numPr>
                            </w:pPr>
                            <w:r>
                              <w:t xml:space="preserve">Databases: </w:t>
                            </w:r>
                            <w:r w:rsidRPr="00C63D1A">
                              <w:rPr>
                                <w:b/>
                                <w:bCs/>
                              </w:rPr>
                              <w:t>SQL, Sequel Ace</w:t>
                            </w:r>
                          </w:p>
                          <w:p w14:paraId="4B151441" w14:textId="4AD804C7" w:rsidR="00ED6B88" w:rsidRDefault="00ED6B88" w:rsidP="00ED6B88">
                            <w:pPr>
                              <w:pStyle w:val="List"/>
                              <w:numPr>
                                <w:ilvl w:val="0"/>
                                <w:numId w:val="11"/>
                              </w:numPr>
                            </w:pPr>
                            <w:r>
                              <w:t>Methodologies: Agile, Scrum</w:t>
                            </w:r>
                          </w:p>
                          <w:p w14:paraId="67304A9E" w14:textId="5DDB45F8" w:rsidR="00ED6B88" w:rsidRPr="00293782" w:rsidRDefault="00ED6B88" w:rsidP="00ED6B88">
                            <w:pPr>
                              <w:pStyle w:val="List"/>
                              <w:numPr>
                                <w:ilvl w:val="0"/>
                                <w:numId w:val="11"/>
                              </w:numPr>
                            </w:pPr>
                            <w:r>
                              <w:t>Other: Regression testing, API testing, cross-browser testing, debugging, CI/CD</w:t>
                            </w:r>
                            <w:r w:rsidR="00E201F0">
                              <w:t xml:space="preserve">, </w:t>
                            </w:r>
                            <w:r w:rsidR="00E201F0">
                              <w:br/>
                              <w:t>MS Office Suite</w:t>
                            </w:r>
                          </w:p>
                          <w:p w14:paraId="13F50807" w14:textId="413ED33F" w:rsidR="00ED6B88" w:rsidRDefault="00ED6B88" w:rsidP="00ED6B88">
                            <w:pPr>
                              <w:pStyle w:val="ListBullet"/>
                              <w:numPr>
                                <w:ilvl w:val="0"/>
                                <w:numId w:val="0"/>
                              </w:numPr>
                              <w:ind w:left="720" w:hanging="360"/>
                            </w:pP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5C761" id="Text Box 2006507692" o:spid="_x0000_s1036" type="#_x0000_t202" style="position:absolute;margin-left:189.9pt;margin-top:537.55pt;width:402.8pt;height:238.95pt;z-index:25168078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" filled="f" stroked="f">
                <v:textbox inset=",,0">
                  <w:txbxContent>
                    <w:p w14:paraId="351822F8" w14:textId="0169FE86" w:rsidR="00ED6B88" w:rsidRDefault="00ED6B88" w:rsidP="00ED6B88">
                      <w:pPr>
                        <w:pStyle w:val="Heading1"/>
                      </w:pPr>
                      <w:r>
                        <w:t>technical skills</w:t>
                      </w:r>
                    </w:p>
                    <w:p w14:paraId="2AE3391C" w14:textId="77777777" w:rsidR="00FC576A" w:rsidRPr="00FC576A" w:rsidRDefault="00FC576A" w:rsidP="00FC576A"/>
                    <w:p w14:paraId="34BF67D9" w14:textId="15E439BE" w:rsidR="00ED6B88" w:rsidRPr="00C63D1A" w:rsidRDefault="00ED6B88" w:rsidP="00ED6B88">
                      <w:pPr>
                        <w:pStyle w:val="List"/>
                        <w:numPr>
                          <w:ilvl w:val="0"/>
                          <w:numId w:val="11"/>
                        </w:numPr>
                        <w:rPr>
                          <w:b/>
                          <w:bCs/>
                        </w:rPr>
                      </w:pPr>
                      <w:r>
                        <w:t xml:space="preserve">Testing Tools: </w:t>
                      </w:r>
                      <w:r w:rsidRPr="00C63D1A">
                        <w:rPr>
                          <w:b/>
                          <w:bCs/>
                        </w:rPr>
                        <w:t>TestCafe, Cypress, Selenium</w:t>
                      </w:r>
                    </w:p>
                    <w:p w14:paraId="2DFFB5E4" w14:textId="5FD9E6D7" w:rsidR="00ED6B88" w:rsidRPr="00C63D1A" w:rsidRDefault="00ED6B88" w:rsidP="00ED6B88">
                      <w:pPr>
                        <w:pStyle w:val="List"/>
                        <w:numPr>
                          <w:ilvl w:val="0"/>
                          <w:numId w:val="11"/>
                        </w:numPr>
                        <w:rPr>
                          <w:b/>
                          <w:bCs/>
                        </w:rPr>
                      </w:pPr>
                      <w:r>
                        <w:t xml:space="preserve">API Testing: </w:t>
                      </w:r>
                      <w:r w:rsidRPr="00C63D1A">
                        <w:rPr>
                          <w:b/>
                          <w:bCs/>
                        </w:rPr>
                        <w:t>Postman</w:t>
                      </w:r>
                    </w:p>
                    <w:p w14:paraId="73CBD66D" w14:textId="3BDAA2A8" w:rsidR="00ED6B88" w:rsidRDefault="00ED6B88" w:rsidP="00ED6B88">
                      <w:pPr>
                        <w:pStyle w:val="List"/>
                        <w:numPr>
                          <w:ilvl w:val="0"/>
                          <w:numId w:val="11"/>
                        </w:numPr>
                      </w:pPr>
                      <w:r>
                        <w:t>Programming Languages: JavaScript, React</w:t>
                      </w:r>
                    </w:p>
                    <w:p w14:paraId="6DEE0EB4" w14:textId="77777777" w:rsidR="00ED6B88" w:rsidRDefault="00ED6B88" w:rsidP="00ED6B88">
                      <w:pPr>
                        <w:pStyle w:val="List"/>
                        <w:numPr>
                          <w:ilvl w:val="0"/>
                          <w:numId w:val="11"/>
                        </w:numPr>
                      </w:pPr>
                      <w:r>
                        <w:t xml:space="preserve">Version Control: </w:t>
                      </w:r>
                      <w:r w:rsidRPr="00C63D1A">
                        <w:rPr>
                          <w:b/>
                          <w:bCs/>
                        </w:rPr>
                        <w:t>Git</w:t>
                      </w:r>
                    </w:p>
                    <w:p w14:paraId="60B6FA03" w14:textId="77777777" w:rsidR="00ED6B88" w:rsidRDefault="00ED6B88" w:rsidP="00ED6B88">
                      <w:pPr>
                        <w:pStyle w:val="List"/>
                        <w:numPr>
                          <w:ilvl w:val="0"/>
                          <w:numId w:val="11"/>
                        </w:numPr>
                      </w:pPr>
                      <w:r>
                        <w:t>Cloud Platforms: AWS</w:t>
                      </w:r>
                    </w:p>
                    <w:p w14:paraId="70A3790F" w14:textId="0F0F5E54" w:rsidR="00ED6B88" w:rsidRPr="00C63D1A" w:rsidRDefault="00ED6B88" w:rsidP="00ED6B88">
                      <w:pPr>
                        <w:pStyle w:val="List"/>
                        <w:numPr>
                          <w:ilvl w:val="0"/>
                          <w:numId w:val="11"/>
                        </w:numPr>
                        <w:rPr>
                          <w:b/>
                          <w:bCs/>
                        </w:rPr>
                      </w:pPr>
                      <w:r>
                        <w:t xml:space="preserve">Test Management &amp; CI/CD: </w:t>
                      </w:r>
                      <w:r w:rsidRPr="00C63D1A">
                        <w:rPr>
                          <w:b/>
                          <w:bCs/>
                        </w:rPr>
                        <w:t>Jira, Bamboo</w:t>
                      </w:r>
                    </w:p>
                    <w:p w14:paraId="53AE6E46" w14:textId="706E5B88" w:rsidR="00ED6B88" w:rsidRDefault="00ED6B88" w:rsidP="00ED6B88">
                      <w:pPr>
                        <w:pStyle w:val="List"/>
                        <w:numPr>
                          <w:ilvl w:val="0"/>
                          <w:numId w:val="11"/>
                        </w:numPr>
                      </w:pPr>
                      <w:r>
                        <w:t xml:space="preserve">Databases: </w:t>
                      </w:r>
                      <w:r w:rsidRPr="00C63D1A">
                        <w:rPr>
                          <w:b/>
                          <w:bCs/>
                        </w:rPr>
                        <w:t>SQL, Sequel Ace</w:t>
                      </w:r>
                    </w:p>
                    <w:p w14:paraId="4B151441" w14:textId="4AD804C7" w:rsidR="00ED6B88" w:rsidRDefault="00ED6B88" w:rsidP="00ED6B88">
                      <w:pPr>
                        <w:pStyle w:val="List"/>
                        <w:numPr>
                          <w:ilvl w:val="0"/>
                          <w:numId w:val="11"/>
                        </w:numPr>
                      </w:pPr>
                      <w:r>
                        <w:t>Methodologies: Agile, Scrum</w:t>
                      </w:r>
                    </w:p>
                    <w:p w14:paraId="67304A9E" w14:textId="5DDB45F8" w:rsidR="00ED6B88" w:rsidRPr="00293782" w:rsidRDefault="00ED6B88" w:rsidP="00ED6B88">
                      <w:pPr>
                        <w:pStyle w:val="List"/>
                        <w:numPr>
                          <w:ilvl w:val="0"/>
                          <w:numId w:val="11"/>
                        </w:numPr>
                      </w:pPr>
                      <w:r>
                        <w:t>Other: Regression testing, API testing, cross-browser testing, debugging, CI/CD</w:t>
                      </w:r>
                      <w:r w:rsidR="00E201F0">
                        <w:t xml:space="preserve">, </w:t>
                      </w:r>
                      <w:r w:rsidR="00E201F0">
                        <w:br/>
                        <w:t>MS Office Suite</w:t>
                      </w:r>
                    </w:p>
                    <w:p w14:paraId="13F50807" w14:textId="413ED33F" w:rsidR="00ED6B88" w:rsidRDefault="00ED6B88" w:rsidP="00ED6B88">
                      <w:pPr>
                        <w:pStyle w:val="ListBullet"/>
                        <w:numPr>
                          <w:ilvl w:val="0"/>
                          <w:numId w:val="0"/>
                        </w:numPr>
                        <w:ind w:left="720" w:hanging="360"/>
                      </w:pPr>
                    </w:p>
                  </w:txbxContent>
                </v:textbox>
                <w10:wrap anchorx="page" anchory="page"/>
                <w10:anchorlock/>
              </v:shape>
            </w:pict>
          </mc:Fallback>
        </mc:AlternateContent>
      </w:r>
    </w:p>
    <w:sectPr w:rsidR="00130AC8" w:rsidRPr="008A4B9E" w:rsidSect="002021A0">
      <w:pgSz w:w="12240" w:h="15800" w:code="1"/>
      <w:pgMar w:top="432"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Times New Roman (Body CS)">
    <w:altName w:val="Times New Roman"/>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ormorantGaramond-Medium">
    <w:altName w:val="Calibri"/>
    <w:charset w:val="00"/>
    <w:family w:val="auto"/>
    <w:pitch w:val="variable"/>
    <w:sig w:usb0="A00002FF" w:usb1="0001E07B" w:usb2="00000020" w:usb3="00000000" w:csb0="00000197"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9EFA7AE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77512A"/>
    <w:multiLevelType w:val="hybridMultilevel"/>
    <w:tmpl w:val="D82CA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B67CA"/>
    <w:multiLevelType w:val="hybridMultilevel"/>
    <w:tmpl w:val="E0F22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430DC8"/>
    <w:multiLevelType w:val="multilevel"/>
    <w:tmpl w:val="B3EC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87E20"/>
    <w:multiLevelType w:val="multilevel"/>
    <w:tmpl w:val="B89E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84072C"/>
    <w:multiLevelType w:val="hybridMultilevel"/>
    <w:tmpl w:val="C5F61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A71E47"/>
    <w:multiLevelType w:val="hybridMultilevel"/>
    <w:tmpl w:val="62FE0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B14C61"/>
    <w:multiLevelType w:val="hybridMultilevel"/>
    <w:tmpl w:val="E118E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9E5A47"/>
    <w:multiLevelType w:val="hybridMultilevel"/>
    <w:tmpl w:val="40DEE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643D05"/>
    <w:multiLevelType w:val="hybridMultilevel"/>
    <w:tmpl w:val="5816A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6C39FE"/>
    <w:multiLevelType w:val="hybridMultilevel"/>
    <w:tmpl w:val="25128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B60218"/>
    <w:multiLevelType w:val="hybridMultilevel"/>
    <w:tmpl w:val="138C3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1118472">
    <w:abstractNumId w:val="4"/>
  </w:num>
  <w:num w:numId="2" w16cid:durableId="1653171619">
    <w:abstractNumId w:val="7"/>
  </w:num>
  <w:num w:numId="3" w16cid:durableId="950356249">
    <w:abstractNumId w:val="3"/>
  </w:num>
  <w:num w:numId="4" w16cid:durableId="1735736264">
    <w:abstractNumId w:val="8"/>
  </w:num>
  <w:num w:numId="5" w16cid:durableId="1458259535">
    <w:abstractNumId w:val="9"/>
  </w:num>
  <w:num w:numId="6" w16cid:durableId="1490630644">
    <w:abstractNumId w:val="0"/>
  </w:num>
  <w:num w:numId="7" w16cid:durableId="1949701292">
    <w:abstractNumId w:val="5"/>
  </w:num>
  <w:num w:numId="8" w16cid:durableId="271479095">
    <w:abstractNumId w:val="1"/>
  </w:num>
  <w:num w:numId="9" w16cid:durableId="1461067296">
    <w:abstractNumId w:val="10"/>
  </w:num>
  <w:num w:numId="10" w16cid:durableId="1707557177">
    <w:abstractNumId w:val="11"/>
  </w:num>
  <w:num w:numId="11" w16cid:durableId="1953316544">
    <w:abstractNumId w:val="2"/>
  </w:num>
  <w:num w:numId="12" w16cid:durableId="3868794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en-US" w:vendorID="64" w:dllVersion="0"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19"/>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445"/>
    <w:rsid w:val="00000AFB"/>
    <w:rsid w:val="00004853"/>
    <w:rsid w:val="00007D42"/>
    <w:rsid w:val="000121FE"/>
    <w:rsid w:val="00020262"/>
    <w:rsid w:val="0002207D"/>
    <w:rsid w:val="000260B4"/>
    <w:rsid w:val="00031AB2"/>
    <w:rsid w:val="00036133"/>
    <w:rsid w:val="000376D0"/>
    <w:rsid w:val="00037C55"/>
    <w:rsid w:val="00050A26"/>
    <w:rsid w:val="00054F97"/>
    <w:rsid w:val="0006054C"/>
    <w:rsid w:val="00063E45"/>
    <w:rsid w:val="00070D27"/>
    <w:rsid w:val="00077BA8"/>
    <w:rsid w:val="00077F56"/>
    <w:rsid w:val="0008027E"/>
    <w:rsid w:val="00086741"/>
    <w:rsid w:val="00094EC0"/>
    <w:rsid w:val="00097EEA"/>
    <w:rsid w:val="000A02D0"/>
    <w:rsid w:val="000B08AF"/>
    <w:rsid w:val="000B1259"/>
    <w:rsid w:val="000B1848"/>
    <w:rsid w:val="000B2C8B"/>
    <w:rsid w:val="000B5170"/>
    <w:rsid w:val="000C2682"/>
    <w:rsid w:val="000D5625"/>
    <w:rsid w:val="000E6429"/>
    <w:rsid w:val="000F0194"/>
    <w:rsid w:val="000F6566"/>
    <w:rsid w:val="000F7667"/>
    <w:rsid w:val="000F767E"/>
    <w:rsid w:val="000F7D99"/>
    <w:rsid w:val="00102018"/>
    <w:rsid w:val="00120006"/>
    <w:rsid w:val="0012147B"/>
    <w:rsid w:val="00126A95"/>
    <w:rsid w:val="001307FD"/>
    <w:rsid w:val="00130871"/>
    <w:rsid w:val="00130AC8"/>
    <w:rsid w:val="001317CF"/>
    <w:rsid w:val="00131CBB"/>
    <w:rsid w:val="00137760"/>
    <w:rsid w:val="001379D7"/>
    <w:rsid w:val="00141147"/>
    <w:rsid w:val="00141552"/>
    <w:rsid w:val="00143B52"/>
    <w:rsid w:val="001441BB"/>
    <w:rsid w:val="0014544E"/>
    <w:rsid w:val="0014782C"/>
    <w:rsid w:val="00152C30"/>
    <w:rsid w:val="00155D29"/>
    <w:rsid w:val="00162AD3"/>
    <w:rsid w:val="0017256B"/>
    <w:rsid w:val="00172F50"/>
    <w:rsid w:val="00174385"/>
    <w:rsid w:val="00177CBE"/>
    <w:rsid w:val="00186678"/>
    <w:rsid w:val="001A08B7"/>
    <w:rsid w:val="001A094F"/>
    <w:rsid w:val="001A3C3D"/>
    <w:rsid w:val="001A3DB6"/>
    <w:rsid w:val="001A5FDE"/>
    <w:rsid w:val="001B2DE1"/>
    <w:rsid w:val="001B7ECD"/>
    <w:rsid w:val="001C0A9C"/>
    <w:rsid w:val="001C31FD"/>
    <w:rsid w:val="001C4A07"/>
    <w:rsid w:val="001C65A2"/>
    <w:rsid w:val="001D78B7"/>
    <w:rsid w:val="001E16C3"/>
    <w:rsid w:val="001E16F3"/>
    <w:rsid w:val="001E20D0"/>
    <w:rsid w:val="001E3A8D"/>
    <w:rsid w:val="001F2757"/>
    <w:rsid w:val="001F2C7D"/>
    <w:rsid w:val="001F47C3"/>
    <w:rsid w:val="001F4A44"/>
    <w:rsid w:val="001F5219"/>
    <w:rsid w:val="001F76AD"/>
    <w:rsid w:val="0020175D"/>
    <w:rsid w:val="002021A0"/>
    <w:rsid w:val="002106F7"/>
    <w:rsid w:val="0021147C"/>
    <w:rsid w:val="00212E99"/>
    <w:rsid w:val="00214F05"/>
    <w:rsid w:val="00216323"/>
    <w:rsid w:val="00222C2E"/>
    <w:rsid w:val="0022765C"/>
    <w:rsid w:val="00233CA7"/>
    <w:rsid w:val="002370BA"/>
    <w:rsid w:val="002438EF"/>
    <w:rsid w:val="00246C4C"/>
    <w:rsid w:val="002510B3"/>
    <w:rsid w:val="00252E74"/>
    <w:rsid w:val="0025741E"/>
    <w:rsid w:val="00257A1C"/>
    <w:rsid w:val="00264B92"/>
    <w:rsid w:val="00264FFA"/>
    <w:rsid w:val="002714A9"/>
    <w:rsid w:val="00273B80"/>
    <w:rsid w:val="00276B01"/>
    <w:rsid w:val="0028153A"/>
    <w:rsid w:val="00281542"/>
    <w:rsid w:val="002819FD"/>
    <w:rsid w:val="00287019"/>
    <w:rsid w:val="00293782"/>
    <w:rsid w:val="0029441D"/>
    <w:rsid w:val="00296E25"/>
    <w:rsid w:val="002976DA"/>
    <w:rsid w:val="002B3FF0"/>
    <w:rsid w:val="002D0BFD"/>
    <w:rsid w:val="002D3ED4"/>
    <w:rsid w:val="002E5F7B"/>
    <w:rsid w:val="00311D05"/>
    <w:rsid w:val="00312EFA"/>
    <w:rsid w:val="00314AC7"/>
    <w:rsid w:val="00332E68"/>
    <w:rsid w:val="00340EA1"/>
    <w:rsid w:val="00341805"/>
    <w:rsid w:val="00341BFB"/>
    <w:rsid w:val="00342D20"/>
    <w:rsid w:val="003457B8"/>
    <w:rsid w:val="00351E96"/>
    <w:rsid w:val="00357D29"/>
    <w:rsid w:val="00360784"/>
    <w:rsid w:val="003615F4"/>
    <w:rsid w:val="00366618"/>
    <w:rsid w:val="00371308"/>
    <w:rsid w:val="0037218D"/>
    <w:rsid w:val="003734AB"/>
    <w:rsid w:val="00373C83"/>
    <w:rsid w:val="003851E2"/>
    <w:rsid w:val="00390ACF"/>
    <w:rsid w:val="003919F8"/>
    <w:rsid w:val="00393CDF"/>
    <w:rsid w:val="003957F8"/>
    <w:rsid w:val="003A0613"/>
    <w:rsid w:val="003A65B7"/>
    <w:rsid w:val="003A7CE3"/>
    <w:rsid w:val="003B0445"/>
    <w:rsid w:val="003B1DC7"/>
    <w:rsid w:val="003B526C"/>
    <w:rsid w:val="003C0C1C"/>
    <w:rsid w:val="003C5693"/>
    <w:rsid w:val="003C700B"/>
    <w:rsid w:val="003C76A7"/>
    <w:rsid w:val="003E2A13"/>
    <w:rsid w:val="003E3CD8"/>
    <w:rsid w:val="003F17FA"/>
    <w:rsid w:val="003F6594"/>
    <w:rsid w:val="004005D1"/>
    <w:rsid w:val="00404A3D"/>
    <w:rsid w:val="00405777"/>
    <w:rsid w:val="0041167F"/>
    <w:rsid w:val="00412290"/>
    <w:rsid w:val="00413B81"/>
    <w:rsid w:val="00414F88"/>
    <w:rsid w:val="00415E9D"/>
    <w:rsid w:val="00416C65"/>
    <w:rsid w:val="00422B51"/>
    <w:rsid w:val="00424D16"/>
    <w:rsid w:val="00426E33"/>
    <w:rsid w:val="004312BA"/>
    <w:rsid w:val="00436379"/>
    <w:rsid w:val="004612D6"/>
    <w:rsid w:val="00470088"/>
    <w:rsid w:val="00474207"/>
    <w:rsid w:val="004752EC"/>
    <w:rsid w:val="004761A2"/>
    <w:rsid w:val="0047622B"/>
    <w:rsid w:val="004A5F12"/>
    <w:rsid w:val="004A633B"/>
    <w:rsid w:val="004B0444"/>
    <w:rsid w:val="004B28F6"/>
    <w:rsid w:val="004B547F"/>
    <w:rsid w:val="004D364F"/>
    <w:rsid w:val="004D717F"/>
    <w:rsid w:val="004F0100"/>
    <w:rsid w:val="004F0232"/>
    <w:rsid w:val="00503498"/>
    <w:rsid w:val="005056BD"/>
    <w:rsid w:val="00510947"/>
    <w:rsid w:val="00510BE9"/>
    <w:rsid w:val="00520345"/>
    <w:rsid w:val="00520E08"/>
    <w:rsid w:val="00523EE0"/>
    <w:rsid w:val="00524207"/>
    <w:rsid w:val="00524801"/>
    <w:rsid w:val="005306FB"/>
    <w:rsid w:val="005418F2"/>
    <w:rsid w:val="00551038"/>
    <w:rsid w:val="00562236"/>
    <w:rsid w:val="00570F10"/>
    <w:rsid w:val="00571562"/>
    <w:rsid w:val="00586111"/>
    <w:rsid w:val="0058697A"/>
    <w:rsid w:val="00587366"/>
    <w:rsid w:val="00591B15"/>
    <w:rsid w:val="00592FF7"/>
    <w:rsid w:val="00594E5F"/>
    <w:rsid w:val="00596830"/>
    <w:rsid w:val="00597A8A"/>
    <w:rsid w:val="005A0940"/>
    <w:rsid w:val="005B2678"/>
    <w:rsid w:val="005B75B4"/>
    <w:rsid w:val="005C7AE3"/>
    <w:rsid w:val="005D7353"/>
    <w:rsid w:val="005E4A0C"/>
    <w:rsid w:val="005F14F4"/>
    <w:rsid w:val="005F5849"/>
    <w:rsid w:val="006015A8"/>
    <w:rsid w:val="006111D1"/>
    <w:rsid w:val="00627128"/>
    <w:rsid w:val="006317AA"/>
    <w:rsid w:val="006334CA"/>
    <w:rsid w:val="006513EF"/>
    <w:rsid w:val="00652941"/>
    <w:rsid w:val="00654BFC"/>
    <w:rsid w:val="006602EF"/>
    <w:rsid w:val="00660AF1"/>
    <w:rsid w:val="00662CEA"/>
    <w:rsid w:val="0066642A"/>
    <w:rsid w:val="00670CAA"/>
    <w:rsid w:val="00673510"/>
    <w:rsid w:val="00675321"/>
    <w:rsid w:val="00681E17"/>
    <w:rsid w:val="00684D43"/>
    <w:rsid w:val="00685182"/>
    <w:rsid w:val="006878BB"/>
    <w:rsid w:val="00690354"/>
    <w:rsid w:val="00692C8F"/>
    <w:rsid w:val="00695B02"/>
    <w:rsid w:val="00695B2B"/>
    <w:rsid w:val="00696686"/>
    <w:rsid w:val="006A5877"/>
    <w:rsid w:val="006C124E"/>
    <w:rsid w:val="006C1F35"/>
    <w:rsid w:val="006D2AA5"/>
    <w:rsid w:val="006E51C0"/>
    <w:rsid w:val="006E6FFD"/>
    <w:rsid w:val="006F6977"/>
    <w:rsid w:val="007022ED"/>
    <w:rsid w:val="00726FB1"/>
    <w:rsid w:val="00726FB4"/>
    <w:rsid w:val="00727E18"/>
    <w:rsid w:val="007303F1"/>
    <w:rsid w:val="00732267"/>
    <w:rsid w:val="00740BAE"/>
    <w:rsid w:val="00743B70"/>
    <w:rsid w:val="00747901"/>
    <w:rsid w:val="00750048"/>
    <w:rsid w:val="00757556"/>
    <w:rsid w:val="007646B0"/>
    <w:rsid w:val="00775D21"/>
    <w:rsid w:val="00775EA9"/>
    <w:rsid w:val="00792B8D"/>
    <w:rsid w:val="007B62C3"/>
    <w:rsid w:val="007C4D48"/>
    <w:rsid w:val="007D0B2B"/>
    <w:rsid w:val="007D77FB"/>
    <w:rsid w:val="007E1764"/>
    <w:rsid w:val="007F3F8E"/>
    <w:rsid w:val="007F4BC9"/>
    <w:rsid w:val="007F5AC2"/>
    <w:rsid w:val="007F5F4B"/>
    <w:rsid w:val="00800785"/>
    <w:rsid w:val="008022AE"/>
    <w:rsid w:val="00807660"/>
    <w:rsid w:val="0081098A"/>
    <w:rsid w:val="00817A88"/>
    <w:rsid w:val="008209AB"/>
    <w:rsid w:val="008209E6"/>
    <w:rsid w:val="00821F4A"/>
    <w:rsid w:val="00823D01"/>
    <w:rsid w:val="00825097"/>
    <w:rsid w:val="00840BA0"/>
    <w:rsid w:val="00842EBF"/>
    <w:rsid w:val="00844EB5"/>
    <w:rsid w:val="008453E2"/>
    <w:rsid w:val="00845B87"/>
    <w:rsid w:val="00846BAE"/>
    <w:rsid w:val="00852520"/>
    <w:rsid w:val="00856E18"/>
    <w:rsid w:val="008644D4"/>
    <w:rsid w:val="008657C2"/>
    <w:rsid w:val="0087168D"/>
    <w:rsid w:val="00884DFD"/>
    <w:rsid w:val="008854CA"/>
    <w:rsid w:val="008903DC"/>
    <w:rsid w:val="00894087"/>
    <w:rsid w:val="00894889"/>
    <w:rsid w:val="00895643"/>
    <w:rsid w:val="008A1BC9"/>
    <w:rsid w:val="008A4B9E"/>
    <w:rsid w:val="008B2E7E"/>
    <w:rsid w:val="008B68EE"/>
    <w:rsid w:val="008B7C66"/>
    <w:rsid w:val="008C0071"/>
    <w:rsid w:val="008E5A10"/>
    <w:rsid w:val="008E6586"/>
    <w:rsid w:val="00913467"/>
    <w:rsid w:val="0091453B"/>
    <w:rsid w:val="00921EB3"/>
    <w:rsid w:val="00926224"/>
    <w:rsid w:val="00926314"/>
    <w:rsid w:val="0092647F"/>
    <w:rsid w:val="00930665"/>
    <w:rsid w:val="009320AB"/>
    <w:rsid w:val="00944C71"/>
    <w:rsid w:val="009467DC"/>
    <w:rsid w:val="00962AA5"/>
    <w:rsid w:val="00967183"/>
    <w:rsid w:val="00974714"/>
    <w:rsid w:val="00981D62"/>
    <w:rsid w:val="009877FA"/>
    <w:rsid w:val="00990E3E"/>
    <w:rsid w:val="00992C51"/>
    <w:rsid w:val="00993EB5"/>
    <w:rsid w:val="00996D66"/>
    <w:rsid w:val="009A015E"/>
    <w:rsid w:val="009A20AE"/>
    <w:rsid w:val="009A5D5A"/>
    <w:rsid w:val="009B1BD2"/>
    <w:rsid w:val="009B1CAB"/>
    <w:rsid w:val="009B5995"/>
    <w:rsid w:val="009C089C"/>
    <w:rsid w:val="009D0CF3"/>
    <w:rsid w:val="009D5BCD"/>
    <w:rsid w:val="009E470D"/>
    <w:rsid w:val="009F156B"/>
    <w:rsid w:val="00A07DAF"/>
    <w:rsid w:val="00A10018"/>
    <w:rsid w:val="00A12AA4"/>
    <w:rsid w:val="00A171E5"/>
    <w:rsid w:val="00A248B9"/>
    <w:rsid w:val="00A34D96"/>
    <w:rsid w:val="00A41E09"/>
    <w:rsid w:val="00A43BA5"/>
    <w:rsid w:val="00A46812"/>
    <w:rsid w:val="00A52F43"/>
    <w:rsid w:val="00A63446"/>
    <w:rsid w:val="00A7031A"/>
    <w:rsid w:val="00A70C19"/>
    <w:rsid w:val="00A74937"/>
    <w:rsid w:val="00A80BB9"/>
    <w:rsid w:val="00A93689"/>
    <w:rsid w:val="00AA6843"/>
    <w:rsid w:val="00AB49A9"/>
    <w:rsid w:val="00AC14E1"/>
    <w:rsid w:val="00AE3DA4"/>
    <w:rsid w:val="00AE3FD6"/>
    <w:rsid w:val="00AE6532"/>
    <w:rsid w:val="00AE67B1"/>
    <w:rsid w:val="00AE76D3"/>
    <w:rsid w:val="00AE7D1B"/>
    <w:rsid w:val="00B04CA0"/>
    <w:rsid w:val="00B11992"/>
    <w:rsid w:val="00B11E40"/>
    <w:rsid w:val="00B148BF"/>
    <w:rsid w:val="00B17192"/>
    <w:rsid w:val="00B23426"/>
    <w:rsid w:val="00B3412F"/>
    <w:rsid w:val="00B3528E"/>
    <w:rsid w:val="00B41085"/>
    <w:rsid w:val="00B766A4"/>
    <w:rsid w:val="00B76A14"/>
    <w:rsid w:val="00B84DF4"/>
    <w:rsid w:val="00B860C1"/>
    <w:rsid w:val="00B903E0"/>
    <w:rsid w:val="00B92036"/>
    <w:rsid w:val="00B97D2C"/>
    <w:rsid w:val="00BA2628"/>
    <w:rsid w:val="00BC05C2"/>
    <w:rsid w:val="00BD0759"/>
    <w:rsid w:val="00BD24EA"/>
    <w:rsid w:val="00BD58FF"/>
    <w:rsid w:val="00BD5B0C"/>
    <w:rsid w:val="00BD7323"/>
    <w:rsid w:val="00BE3FCB"/>
    <w:rsid w:val="00BE6928"/>
    <w:rsid w:val="00BF2186"/>
    <w:rsid w:val="00BF3616"/>
    <w:rsid w:val="00BF5716"/>
    <w:rsid w:val="00C0433F"/>
    <w:rsid w:val="00C10E20"/>
    <w:rsid w:val="00C12E71"/>
    <w:rsid w:val="00C166DF"/>
    <w:rsid w:val="00C228E5"/>
    <w:rsid w:val="00C40F51"/>
    <w:rsid w:val="00C41C6F"/>
    <w:rsid w:val="00C554D5"/>
    <w:rsid w:val="00C63D1A"/>
    <w:rsid w:val="00C703CC"/>
    <w:rsid w:val="00C83646"/>
    <w:rsid w:val="00C967A9"/>
    <w:rsid w:val="00C973DE"/>
    <w:rsid w:val="00CA28A1"/>
    <w:rsid w:val="00CA306E"/>
    <w:rsid w:val="00CA664E"/>
    <w:rsid w:val="00CB0E7E"/>
    <w:rsid w:val="00CB2E26"/>
    <w:rsid w:val="00CB4648"/>
    <w:rsid w:val="00CB5AB3"/>
    <w:rsid w:val="00CC109F"/>
    <w:rsid w:val="00CC342C"/>
    <w:rsid w:val="00CC6239"/>
    <w:rsid w:val="00CC64D9"/>
    <w:rsid w:val="00CD3A4C"/>
    <w:rsid w:val="00CD3DC1"/>
    <w:rsid w:val="00CD5114"/>
    <w:rsid w:val="00CD649A"/>
    <w:rsid w:val="00D076BB"/>
    <w:rsid w:val="00D14367"/>
    <w:rsid w:val="00D14F46"/>
    <w:rsid w:val="00D2119B"/>
    <w:rsid w:val="00D22C4A"/>
    <w:rsid w:val="00D245D7"/>
    <w:rsid w:val="00D26A4E"/>
    <w:rsid w:val="00D27132"/>
    <w:rsid w:val="00D328C6"/>
    <w:rsid w:val="00D3632A"/>
    <w:rsid w:val="00D37329"/>
    <w:rsid w:val="00D410AD"/>
    <w:rsid w:val="00D456BD"/>
    <w:rsid w:val="00D45CE4"/>
    <w:rsid w:val="00D51580"/>
    <w:rsid w:val="00D56237"/>
    <w:rsid w:val="00D56608"/>
    <w:rsid w:val="00D61D2A"/>
    <w:rsid w:val="00D62EF3"/>
    <w:rsid w:val="00D80DB4"/>
    <w:rsid w:val="00D841C8"/>
    <w:rsid w:val="00D85B4D"/>
    <w:rsid w:val="00DA0991"/>
    <w:rsid w:val="00DB632E"/>
    <w:rsid w:val="00DC028F"/>
    <w:rsid w:val="00DC11A4"/>
    <w:rsid w:val="00DC3F42"/>
    <w:rsid w:val="00DC5165"/>
    <w:rsid w:val="00DC73ED"/>
    <w:rsid w:val="00DD115E"/>
    <w:rsid w:val="00DD2D6C"/>
    <w:rsid w:val="00DD7B19"/>
    <w:rsid w:val="00DE3D75"/>
    <w:rsid w:val="00DE7923"/>
    <w:rsid w:val="00DF0148"/>
    <w:rsid w:val="00DF0E47"/>
    <w:rsid w:val="00DF2A5E"/>
    <w:rsid w:val="00DF46AC"/>
    <w:rsid w:val="00DF6B05"/>
    <w:rsid w:val="00DF7610"/>
    <w:rsid w:val="00E02351"/>
    <w:rsid w:val="00E06AB6"/>
    <w:rsid w:val="00E06E90"/>
    <w:rsid w:val="00E0737E"/>
    <w:rsid w:val="00E201F0"/>
    <w:rsid w:val="00E306AF"/>
    <w:rsid w:val="00E40A7F"/>
    <w:rsid w:val="00E426C7"/>
    <w:rsid w:val="00E509A5"/>
    <w:rsid w:val="00E51966"/>
    <w:rsid w:val="00E54CD7"/>
    <w:rsid w:val="00E54DC5"/>
    <w:rsid w:val="00E63269"/>
    <w:rsid w:val="00E7420F"/>
    <w:rsid w:val="00E77FA7"/>
    <w:rsid w:val="00E81DFB"/>
    <w:rsid w:val="00E82B98"/>
    <w:rsid w:val="00EA0F2B"/>
    <w:rsid w:val="00EB6108"/>
    <w:rsid w:val="00EC1A6C"/>
    <w:rsid w:val="00EC255D"/>
    <w:rsid w:val="00ED2462"/>
    <w:rsid w:val="00ED6A73"/>
    <w:rsid w:val="00ED6B88"/>
    <w:rsid w:val="00ED7FBC"/>
    <w:rsid w:val="00EE52C2"/>
    <w:rsid w:val="00EF0522"/>
    <w:rsid w:val="00EF6F86"/>
    <w:rsid w:val="00F05711"/>
    <w:rsid w:val="00F15509"/>
    <w:rsid w:val="00F1607F"/>
    <w:rsid w:val="00F24215"/>
    <w:rsid w:val="00F24788"/>
    <w:rsid w:val="00F25507"/>
    <w:rsid w:val="00F35640"/>
    <w:rsid w:val="00F35DEF"/>
    <w:rsid w:val="00F37494"/>
    <w:rsid w:val="00F377FF"/>
    <w:rsid w:val="00F455D0"/>
    <w:rsid w:val="00F52F0F"/>
    <w:rsid w:val="00F55FB9"/>
    <w:rsid w:val="00F57AA1"/>
    <w:rsid w:val="00F64340"/>
    <w:rsid w:val="00F66D6B"/>
    <w:rsid w:val="00F707AA"/>
    <w:rsid w:val="00F7324A"/>
    <w:rsid w:val="00F758FF"/>
    <w:rsid w:val="00F85EC5"/>
    <w:rsid w:val="00F92098"/>
    <w:rsid w:val="00FA2B14"/>
    <w:rsid w:val="00FA5C36"/>
    <w:rsid w:val="00FA75D8"/>
    <w:rsid w:val="00FA7EFA"/>
    <w:rsid w:val="00FC576A"/>
    <w:rsid w:val="00FE3721"/>
    <w:rsid w:val="00FE4CEB"/>
    <w:rsid w:val="00FF206D"/>
    <w:rsid w:val="00FF5E9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B0B98"/>
  <w15:chartTrackingRefBased/>
  <w15:docId w15:val="{61040F96-C747-42BF-B528-A1E93008D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Open Sans" w:eastAsiaTheme="minorHAnsi" w:hAnsi="Open Sans"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293782"/>
    <w:rPr>
      <w:rFonts w:asciiTheme="minorHAnsi" w:eastAsiaTheme="minorEastAsia" w:hAnsiTheme="minorHAnsi"/>
      <w:sz w:val="18"/>
      <w:lang w:val="en-US"/>
    </w:rPr>
  </w:style>
  <w:style w:type="paragraph" w:styleId="Heading1">
    <w:name w:val="heading 1"/>
    <w:basedOn w:val="Normal"/>
    <w:next w:val="Normal"/>
    <w:link w:val="Heading1Char"/>
    <w:uiPriority w:val="9"/>
    <w:qFormat/>
    <w:rsid w:val="00A171E5"/>
    <w:pPr>
      <w:spacing w:line="276" w:lineRule="auto"/>
      <w:ind w:right="-193"/>
      <w:outlineLvl w:val="0"/>
    </w:pPr>
    <w:rPr>
      <w:rFonts w:asciiTheme="majorHAnsi" w:hAnsiTheme="majorHAnsi" w:cs="Times New Roman (Body CS)"/>
      <w:caps/>
      <w:spacing w:val="30"/>
      <w:sz w:val="24"/>
    </w:rPr>
  </w:style>
  <w:style w:type="paragraph" w:styleId="Heading2">
    <w:name w:val="heading 2"/>
    <w:basedOn w:val="Normal"/>
    <w:next w:val="Normal"/>
    <w:link w:val="Heading2Char"/>
    <w:uiPriority w:val="9"/>
    <w:qFormat/>
    <w:rsid w:val="00293782"/>
    <w:pPr>
      <w:tabs>
        <w:tab w:val="right" w:pos="10800"/>
      </w:tabs>
      <w:spacing w:before="120"/>
      <w:contextualSpacing/>
      <w:outlineLvl w:val="1"/>
    </w:pPr>
    <w:rPr>
      <w:rFonts w:eastAsiaTheme="minorHAnsi"/>
      <w:b/>
      <w:bCs/>
      <w:caps/>
      <w:sz w:val="20"/>
      <w:szCs w:val="20"/>
    </w:rPr>
  </w:style>
  <w:style w:type="paragraph" w:styleId="Heading3">
    <w:name w:val="heading 3"/>
    <w:basedOn w:val="Normal"/>
    <w:next w:val="Normal"/>
    <w:link w:val="Heading3Char"/>
    <w:uiPriority w:val="9"/>
    <w:qFormat/>
    <w:rsid w:val="002021A0"/>
    <w:pPr>
      <w:spacing w:after="80"/>
      <w:ind w:left="-142" w:right="-147" w:firstLine="142"/>
      <w:outlineLvl w:val="2"/>
    </w:pPr>
    <w:rPr>
      <w:rFonts w:eastAsiaTheme="minorHAnsi"/>
      <w:i/>
      <w:iCs/>
      <w:sz w:val="20"/>
      <w:szCs w:val="20"/>
    </w:rPr>
  </w:style>
  <w:style w:type="paragraph" w:styleId="Heading4">
    <w:name w:val="heading 4"/>
    <w:basedOn w:val="Normal"/>
    <w:next w:val="Normal"/>
    <w:link w:val="Heading4Char"/>
    <w:uiPriority w:val="9"/>
    <w:qFormat/>
    <w:rsid w:val="00293782"/>
    <w:pPr>
      <w:keepNext/>
      <w:keepLines/>
      <w:spacing w:before="120"/>
      <w:outlineLvl w:val="3"/>
    </w:pPr>
    <w:rPr>
      <w:rFonts w:eastAsiaTheme="majorEastAsia" w:cstheme="majorBidi"/>
      <w:iCs/>
      <w:cap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uiPriority w:val="99"/>
    <w:semiHidden/>
    <w:rsid w:val="00A34D96"/>
    <w:pPr>
      <w:widowControl w:val="0"/>
      <w:autoSpaceDE w:val="0"/>
      <w:autoSpaceDN w:val="0"/>
      <w:adjustRightInd w:val="0"/>
      <w:spacing w:line="300" w:lineRule="atLeast"/>
      <w:textAlignment w:val="center"/>
    </w:pPr>
    <w:rPr>
      <w:rFonts w:ascii="CormorantGaramond-Medium" w:hAnsi="CormorantGaramond-Medium" w:cs="CormorantGaramond-Medium"/>
      <w:color w:val="000000"/>
      <w:sz w:val="20"/>
      <w:szCs w:val="20"/>
      <w:lang w:eastAsia="en-US"/>
    </w:rPr>
  </w:style>
  <w:style w:type="paragraph" w:styleId="ListParagraph">
    <w:name w:val="List Paragraph"/>
    <w:basedOn w:val="Normal"/>
    <w:uiPriority w:val="34"/>
    <w:semiHidden/>
    <w:qFormat/>
    <w:rsid w:val="00D2119B"/>
    <w:pPr>
      <w:ind w:left="720"/>
      <w:contextualSpacing/>
    </w:pPr>
  </w:style>
  <w:style w:type="character" w:styleId="Hyperlink">
    <w:name w:val="Hyperlink"/>
    <w:basedOn w:val="DefaultParagraphFont"/>
    <w:uiPriority w:val="99"/>
    <w:unhideWhenUsed/>
    <w:rsid w:val="009877FA"/>
    <w:rPr>
      <w:color w:val="8E58B6" w:themeColor="hyperlink"/>
      <w:u w:val="single"/>
    </w:rPr>
  </w:style>
  <w:style w:type="paragraph" w:styleId="BalloonText">
    <w:name w:val="Balloon Text"/>
    <w:basedOn w:val="Normal"/>
    <w:link w:val="BalloonTextChar"/>
    <w:uiPriority w:val="99"/>
    <w:semiHidden/>
    <w:unhideWhenUsed/>
    <w:rsid w:val="00A7031A"/>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A7031A"/>
    <w:rPr>
      <w:rFonts w:ascii="Times New Roman" w:eastAsiaTheme="minorEastAsia" w:hAnsi="Times New Roman" w:cs="Times New Roman"/>
      <w:sz w:val="26"/>
      <w:szCs w:val="26"/>
    </w:rPr>
  </w:style>
  <w:style w:type="paragraph" w:styleId="Title">
    <w:name w:val="Title"/>
    <w:basedOn w:val="Normal"/>
    <w:next w:val="Normal"/>
    <w:link w:val="TitleChar"/>
    <w:uiPriority w:val="10"/>
    <w:qFormat/>
    <w:rsid w:val="002021A0"/>
    <w:pPr>
      <w:spacing w:line="276" w:lineRule="auto"/>
      <w:ind w:left="-142" w:right="-210" w:firstLine="142"/>
      <w:jc w:val="center"/>
    </w:pPr>
    <w:rPr>
      <w:rFonts w:asciiTheme="majorHAnsi" w:hAnsiTheme="majorHAnsi"/>
      <w:caps/>
      <w:color w:val="FFFFFF" w:themeColor="background1"/>
      <w:spacing w:val="40"/>
      <w:sz w:val="60"/>
      <w:szCs w:val="60"/>
      <w14:textOutline w14:w="9525" w14:cap="rnd" w14:cmpd="sng" w14:algn="ctr">
        <w14:noFill/>
        <w14:prstDash w14:val="solid"/>
        <w14:bevel/>
      </w14:textOutline>
    </w:rPr>
  </w:style>
  <w:style w:type="character" w:customStyle="1" w:styleId="TitleChar">
    <w:name w:val="Title Char"/>
    <w:basedOn w:val="DefaultParagraphFont"/>
    <w:link w:val="Title"/>
    <w:uiPriority w:val="10"/>
    <w:rsid w:val="002021A0"/>
    <w:rPr>
      <w:rFonts w:asciiTheme="majorHAnsi" w:eastAsiaTheme="minorEastAsia" w:hAnsiTheme="majorHAnsi"/>
      <w:caps/>
      <w:color w:val="FFFFFF" w:themeColor="background1"/>
      <w:spacing w:val="40"/>
      <w:sz w:val="60"/>
      <w:szCs w:val="60"/>
      <w14:textOutline w14:w="9525" w14:cap="rnd" w14:cmpd="sng" w14:algn="ctr">
        <w14:noFill/>
        <w14:prstDash w14:val="solid"/>
        <w14:bevel/>
      </w14:textOutline>
    </w:rPr>
  </w:style>
  <w:style w:type="paragraph" w:styleId="Subtitle">
    <w:name w:val="Subtitle"/>
    <w:basedOn w:val="Normal"/>
    <w:next w:val="Normal"/>
    <w:link w:val="SubtitleChar"/>
    <w:uiPriority w:val="11"/>
    <w:qFormat/>
    <w:rsid w:val="002021A0"/>
    <w:pPr>
      <w:spacing w:after="240" w:line="276" w:lineRule="auto"/>
      <w:ind w:left="-142" w:right="-210" w:firstLine="142"/>
      <w:jc w:val="center"/>
    </w:pPr>
    <w:rPr>
      <w:rFonts w:eastAsiaTheme="minorHAnsi"/>
      <w:caps/>
      <w:color w:val="FFFFFF" w:themeColor="background1"/>
      <w:spacing w:val="40"/>
      <w:sz w:val="20"/>
      <w:szCs w:val="20"/>
      <w14:textOutline w14:w="9525" w14:cap="rnd" w14:cmpd="sng" w14:algn="ctr">
        <w14:noFill/>
        <w14:prstDash w14:val="solid"/>
        <w14:bevel/>
      </w14:textOutline>
    </w:rPr>
  </w:style>
  <w:style w:type="character" w:customStyle="1" w:styleId="SubtitleChar">
    <w:name w:val="Subtitle Char"/>
    <w:basedOn w:val="DefaultParagraphFont"/>
    <w:link w:val="Subtitle"/>
    <w:uiPriority w:val="11"/>
    <w:rsid w:val="002021A0"/>
    <w:rPr>
      <w:rFonts w:asciiTheme="minorHAnsi" w:hAnsiTheme="minorHAnsi"/>
      <w:caps/>
      <w:color w:val="FFFFFF" w:themeColor="background1"/>
      <w:spacing w:val="40"/>
      <w:sz w:val="20"/>
      <w:szCs w:val="20"/>
      <w14:textOutline w14:w="9525" w14:cap="rnd" w14:cmpd="sng" w14:algn="ctr">
        <w14:noFill/>
        <w14:prstDash w14:val="solid"/>
        <w14:bevel/>
      </w14:textOutline>
    </w:rPr>
  </w:style>
  <w:style w:type="character" w:customStyle="1" w:styleId="Heading1Char">
    <w:name w:val="Heading 1 Char"/>
    <w:basedOn w:val="DefaultParagraphFont"/>
    <w:link w:val="Heading1"/>
    <w:uiPriority w:val="9"/>
    <w:rsid w:val="00A171E5"/>
    <w:rPr>
      <w:rFonts w:asciiTheme="majorHAnsi" w:eastAsiaTheme="minorEastAsia" w:hAnsiTheme="majorHAnsi" w:cs="Times New Roman (Body CS)"/>
      <w:caps/>
      <w:spacing w:val="30"/>
      <w:lang w:val="en-US"/>
    </w:rPr>
  </w:style>
  <w:style w:type="character" w:customStyle="1" w:styleId="Heading2Char">
    <w:name w:val="Heading 2 Char"/>
    <w:basedOn w:val="DefaultParagraphFont"/>
    <w:link w:val="Heading2"/>
    <w:uiPriority w:val="9"/>
    <w:rsid w:val="00293782"/>
    <w:rPr>
      <w:rFonts w:asciiTheme="minorHAnsi" w:hAnsiTheme="minorHAnsi"/>
      <w:b/>
      <w:bCs/>
      <w:caps/>
      <w:sz w:val="20"/>
      <w:szCs w:val="20"/>
      <w:lang w:val="en-US"/>
    </w:rPr>
  </w:style>
  <w:style w:type="character" w:customStyle="1" w:styleId="Heading3Char">
    <w:name w:val="Heading 3 Char"/>
    <w:basedOn w:val="DefaultParagraphFont"/>
    <w:link w:val="Heading3"/>
    <w:uiPriority w:val="9"/>
    <w:rsid w:val="002021A0"/>
    <w:rPr>
      <w:rFonts w:asciiTheme="minorHAnsi" w:hAnsiTheme="minorHAnsi"/>
      <w:i/>
      <w:iCs/>
      <w:sz w:val="20"/>
      <w:szCs w:val="20"/>
    </w:rPr>
  </w:style>
  <w:style w:type="paragraph" w:customStyle="1" w:styleId="Graphicsanchor">
    <w:name w:val="Graphics anchor"/>
    <w:basedOn w:val="Normal"/>
    <w:qFormat/>
    <w:rsid w:val="002021A0"/>
    <w:rPr>
      <w:rFonts w:eastAsiaTheme="minorHAnsi"/>
      <w:sz w:val="8"/>
      <w:szCs w:val="8"/>
    </w:rPr>
  </w:style>
  <w:style w:type="paragraph" w:styleId="ListBullet">
    <w:name w:val="List Bullet"/>
    <w:basedOn w:val="Normal"/>
    <w:uiPriority w:val="99"/>
    <w:rsid w:val="00A171E5"/>
    <w:pPr>
      <w:numPr>
        <w:numId w:val="6"/>
      </w:numPr>
      <w:spacing w:before="80"/>
      <w:ind w:left="720"/>
      <w:contextualSpacing/>
    </w:pPr>
  </w:style>
  <w:style w:type="paragraph" w:styleId="List">
    <w:name w:val="List"/>
    <w:basedOn w:val="Normal"/>
    <w:uiPriority w:val="99"/>
    <w:rsid w:val="00293782"/>
    <w:pPr>
      <w:spacing w:before="120" w:line="360" w:lineRule="auto"/>
      <w:ind w:left="360" w:hanging="360"/>
      <w:contextualSpacing/>
    </w:pPr>
  </w:style>
  <w:style w:type="character" w:customStyle="1" w:styleId="Heading4Char">
    <w:name w:val="Heading 4 Char"/>
    <w:basedOn w:val="DefaultParagraphFont"/>
    <w:link w:val="Heading4"/>
    <w:uiPriority w:val="9"/>
    <w:rsid w:val="00293782"/>
    <w:rPr>
      <w:rFonts w:asciiTheme="minorHAnsi" w:eastAsiaTheme="majorEastAsia" w:hAnsiTheme="minorHAnsi" w:cstheme="majorBidi"/>
      <w:iCs/>
      <w:caps/>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60591">
      <w:bodyDiv w:val="1"/>
      <w:marLeft w:val="0"/>
      <w:marRight w:val="0"/>
      <w:marTop w:val="0"/>
      <w:marBottom w:val="0"/>
      <w:divBdr>
        <w:top w:val="none" w:sz="0" w:space="0" w:color="auto"/>
        <w:left w:val="none" w:sz="0" w:space="0" w:color="auto"/>
        <w:bottom w:val="none" w:sz="0" w:space="0" w:color="auto"/>
        <w:right w:val="none" w:sz="0" w:space="0" w:color="auto"/>
      </w:divBdr>
    </w:div>
    <w:div w:id="62530324">
      <w:bodyDiv w:val="1"/>
      <w:marLeft w:val="0"/>
      <w:marRight w:val="0"/>
      <w:marTop w:val="0"/>
      <w:marBottom w:val="0"/>
      <w:divBdr>
        <w:top w:val="none" w:sz="0" w:space="0" w:color="auto"/>
        <w:left w:val="none" w:sz="0" w:space="0" w:color="auto"/>
        <w:bottom w:val="none" w:sz="0" w:space="0" w:color="auto"/>
        <w:right w:val="none" w:sz="0" w:space="0" w:color="auto"/>
      </w:divBdr>
    </w:div>
    <w:div w:id="407508013">
      <w:bodyDiv w:val="1"/>
      <w:marLeft w:val="0"/>
      <w:marRight w:val="0"/>
      <w:marTop w:val="0"/>
      <w:marBottom w:val="0"/>
      <w:divBdr>
        <w:top w:val="none" w:sz="0" w:space="0" w:color="auto"/>
        <w:left w:val="none" w:sz="0" w:space="0" w:color="auto"/>
        <w:bottom w:val="none" w:sz="0" w:space="0" w:color="auto"/>
        <w:right w:val="none" w:sz="0" w:space="0" w:color="auto"/>
      </w:divBdr>
    </w:div>
    <w:div w:id="21191350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sv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6485439\AppData\Roaming\Microsoft\Templates\Simple%20financial%20analyst%20resume.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ustom 28">
      <a:majorFont>
        <a:latin typeface="Baskerville Old Face"/>
        <a:ea typeface=""/>
        <a:cs typeface=""/>
      </a:majorFont>
      <a:minorFont>
        <a:latin typeface="Gulim"/>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ImageTagsTaxHTField xmlns="71af3243-3dd4-4a8d-8c0d-dd76da1f02a5">
      <Terms xmlns="http://schemas.microsoft.com/office/infopath/2007/PartnerControls"/>
    </ImageTagsTaxHTField>
    <Image xmlns="71af3243-3dd4-4a8d-8c0d-dd76da1f02a5">
      <Url xsi:nil="true"/>
      <Description xsi:nil="true"/>
    </Image>
    <Status xmlns="71af3243-3dd4-4a8d-8c0d-dd76da1f02a5">Not started</Status>
    <Background xmlns="71af3243-3dd4-4a8d-8c0d-dd76da1f02a5">false</Background>
    <MediaServiceKeyPoints xmlns="71af3243-3dd4-4a8d-8c0d-dd76da1f02a5" xsi:nil="true"/>
    <SharedWithUsers xmlns="16c05727-aa75-4e4a-9b5f-8a80a1165891">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3942B8-33D5-A34E-AD39-9A1465CFDE49}">
  <ds:schemaRefs>
    <ds:schemaRef ds:uri="http://schemas.openxmlformats.org/officeDocument/2006/bibliography"/>
  </ds:schemaRefs>
</ds:datastoreItem>
</file>

<file path=customXml/itemProps2.xml><?xml version="1.0" encoding="utf-8"?>
<ds:datastoreItem xmlns:ds="http://schemas.openxmlformats.org/officeDocument/2006/customXml" ds:itemID="{F5B7E80E-B027-412A-8CD3-97202D0362C6}">
  <ds:schemaRefs>
    <ds:schemaRef ds:uri="http://schemas.microsoft.com/office/2006/metadata/properties"/>
    <ds:schemaRef ds:uri="http://schemas.microsoft.com/office/infopath/2007/PartnerControls"/>
    <ds:schemaRef ds:uri="http://schemas.microsoft.com/sharepoint/v3"/>
    <ds:schemaRef ds:uri="230e9df3-be65-4c73-a93b-d1236ebd677e"/>
    <ds:schemaRef ds:uri="71af3243-3dd4-4a8d-8c0d-dd76da1f02a5"/>
    <ds:schemaRef ds:uri="16c05727-aa75-4e4a-9b5f-8a80a1165891"/>
  </ds:schemaRefs>
</ds:datastoreItem>
</file>

<file path=customXml/itemProps3.xml><?xml version="1.0" encoding="utf-8"?>
<ds:datastoreItem xmlns:ds="http://schemas.openxmlformats.org/officeDocument/2006/customXml" ds:itemID="{F4F20522-1F3E-4254-B83A-DAAEAC6AB1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9CDDB5-3763-4C0E-B2FC-4A0855874146}">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Simple financial analyst resume</Template>
  <TotalTime>81</TotalTime>
  <Pages>1</Pages>
  <Words>8</Words>
  <Characters>49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Rimarchuk, Konstantin (206485439)</dc:creator>
  <cp:keywords/>
  <dc:description/>
  <cp:lastModifiedBy>Ecaterina</cp:lastModifiedBy>
  <cp:revision>15</cp:revision>
  <cp:lastPrinted>2022-10-10T09:09:00Z</cp:lastPrinted>
  <dcterms:created xsi:type="dcterms:W3CDTF">2025-02-25T03:24:00Z</dcterms:created>
  <dcterms:modified xsi:type="dcterms:W3CDTF">2025-03-01T02:05:00Z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y fmtid="{D5CDD505-2E9C-101B-9397-08002B2CF9AE}" pid="4" name="Order">
    <vt:r8>6493700</vt:r8>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